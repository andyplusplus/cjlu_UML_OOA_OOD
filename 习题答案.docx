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28B" w:rsidRDefault="0020628B" w:rsidP="00C37A95">
      <w:pPr>
        <w:pStyle w:val="1"/>
        <w:spacing w:before="508" w:after="508"/>
      </w:pPr>
      <w:r>
        <w:rPr>
          <w:rFonts w:hint="eastAsia"/>
        </w:rPr>
        <w:t>附录</w:t>
      </w:r>
      <w:r>
        <w:rPr>
          <w:rFonts w:hint="eastAsia"/>
        </w:rPr>
        <w:t xml:space="preserve">   </w:t>
      </w:r>
      <w:r>
        <w:rPr>
          <w:rFonts w:hint="eastAsia"/>
        </w:rPr>
        <w:t>各章习题参考答案</w:t>
      </w:r>
    </w:p>
    <w:p w:rsidR="0020628B" w:rsidRDefault="0020628B" w:rsidP="00C37A95">
      <w:pPr>
        <w:pStyle w:val="2"/>
        <w:spacing w:before="339" w:after="339"/>
      </w:pPr>
      <w:r>
        <w:rPr>
          <w:rFonts w:hint="eastAsia"/>
        </w:rPr>
        <w:t>第</w:t>
      </w:r>
      <w:r>
        <w:rPr>
          <w:rFonts w:hint="eastAsia"/>
        </w:rPr>
        <w:t>1</w:t>
      </w:r>
      <w:r>
        <w:rPr>
          <w:rFonts w:hint="eastAsia"/>
        </w:rPr>
        <w:t>章</w:t>
      </w:r>
      <w:r>
        <w:rPr>
          <w:rFonts w:hint="eastAsia"/>
        </w:rPr>
        <w:t xml:space="preserve">   </w:t>
      </w:r>
      <w:r>
        <w:rPr>
          <w:rFonts w:hint="eastAsia"/>
        </w:rPr>
        <w:t>习题参考答案</w:t>
      </w:r>
    </w:p>
    <w:p w:rsidR="0020628B" w:rsidRDefault="0020628B" w:rsidP="00C37A95">
      <w:r>
        <w:rPr>
          <w:rFonts w:hint="eastAsia"/>
        </w:rPr>
        <w:t xml:space="preserve">1. </w:t>
      </w:r>
      <w:r w:rsidR="00C37A95">
        <w:rPr>
          <w:rFonts w:hint="eastAsia"/>
        </w:rPr>
        <w:t>答：</w:t>
      </w:r>
      <w:r w:rsidR="00C37A95" w:rsidRPr="00C37A95">
        <w:rPr>
          <w:rFonts w:hint="eastAsia"/>
        </w:rPr>
        <w:t>面向对象技术以对象为基础，使用对象抽象现实世界中的事物，以消息来驱动对象执行处理。</w:t>
      </w:r>
      <w:r w:rsidR="00C37A95">
        <w:rPr>
          <w:rFonts w:hint="eastAsia"/>
        </w:rPr>
        <w:t>具有以下特点：维护简单，面向对象程序设计的一个特征就是模块化；实体可以被表示为类以及同一名字空间中具有相同功能的类，可以在名字空间中添加一个类而不影响该名字空间的其他成员，为程序的维护提供了便捷性；可扩充，如果有一个具有某一种功能的类，就可以扩充这个类，创建一个具有扩充功能的类；易代码重用，功能是被封装在类中的，类是作为一个独立实体而存在的，因此可以很简单的提供类库，使代码得以重复使用。</w:t>
      </w:r>
    </w:p>
    <w:p w:rsidR="0020628B" w:rsidRDefault="0020628B" w:rsidP="00C37A95">
      <w:r>
        <w:rPr>
          <w:rFonts w:hint="eastAsia"/>
          <w:szCs w:val="21"/>
        </w:rPr>
        <w:t xml:space="preserve">2. </w:t>
      </w:r>
      <w:r>
        <w:rPr>
          <w:rFonts w:hint="eastAsia"/>
          <w:szCs w:val="21"/>
        </w:rPr>
        <w:t>答：</w:t>
      </w:r>
      <w:r w:rsidR="00C37A95" w:rsidRPr="00C37A95">
        <w:rPr>
          <w:rFonts w:hint="eastAsia"/>
          <w:szCs w:val="21"/>
        </w:rPr>
        <w:t>面向过程程序</w:t>
      </w:r>
      <w:r w:rsidR="00C37A95">
        <w:rPr>
          <w:rFonts w:hint="eastAsia"/>
          <w:szCs w:val="21"/>
        </w:rPr>
        <w:t>中</w:t>
      </w:r>
      <w:r w:rsidR="00C37A95" w:rsidRPr="00C37A95">
        <w:rPr>
          <w:rFonts w:hint="eastAsia"/>
          <w:szCs w:val="21"/>
        </w:rPr>
        <w:t>算法决定了程序的流程以及函数间的调用关系，也就是函数之间的相互依赖关系。算法和数据结构二者相互独立，分开设计。面向对象程序设计</w:t>
      </w:r>
      <w:r w:rsidR="00C37A95">
        <w:rPr>
          <w:rFonts w:hint="eastAsia"/>
          <w:szCs w:val="21"/>
        </w:rPr>
        <w:t>中</w:t>
      </w:r>
      <w:r w:rsidR="00C37A95" w:rsidRPr="00C37A95">
        <w:rPr>
          <w:rFonts w:hint="eastAsia"/>
          <w:szCs w:val="21"/>
        </w:rPr>
        <w:t>数据和函数封装在一起，形成对象</w:t>
      </w:r>
      <w:r w:rsidR="00C37A95">
        <w:rPr>
          <w:rFonts w:hint="eastAsia"/>
          <w:szCs w:val="21"/>
        </w:rPr>
        <w:t>。</w:t>
      </w:r>
      <w:r w:rsidR="00C37A95" w:rsidRPr="00C37A95">
        <w:rPr>
          <w:rFonts w:hint="eastAsia"/>
          <w:szCs w:val="21"/>
        </w:rPr>
        <w:t>对象传递消息，以完成所需任务。各个对象的操作完成了，系统的整体任务也就完成了。在面向对象程序设计中，所有人都使用相同的概念和表示方法。而且，要处理的概念和表示方法都比较少。数据和过程不是人为分离的。数据和过程一起放在容易管理的小软件包中，数据从来不与算法分开。最后得到的代码不太复杂，对客户需求的变化也不太敏感。</w:t>
      </w:r>
    </w:p>
    <w:p w:rsidR="0020628B" w:rsidRDefault="0020628B" w:rsidP="009F2CF9">
      <w:r>
        <w:rPr>
          <w:rFonts w:hint="eastAsia"/>
        </w:rPr>
        <w:t xml:space="preserve">3. </w:t>
      </w:r>
      <w:r>
        <w:rPr>
          <w:rFonts w:hint="eastAsia"/>
        </w:rPr>
        <w:t>答：</w:t>
      </w:r>
      <w:r w:rsidR="009F2CF9">
        <w:rPr>
          <w:rFonts w:hint="eastAsia"/>
        </w:rPr>
        <w:t>捕获系统需求。使用的表示法应该可以被用户和开发者理解。通过开发合适的分析模型分析系统。使用恰当的表示法表达模型，这样开发者就可以快速、方便地从中提取信息。</w:t>
      </w:r>
      <w:r w:rsidR="009F2CF9">
        <w:tab/>
      </w:r>
      <w:r w:rsidR="009F2CF9">
        <w:rPr>
          <w:rFonts w:hint="eastAsia"/>
        </w:rPr>
        <w:t>开发系统设计。使用恰当的表示法来开发和表达设计模型，使设计师和程序员都可以理解。系统设计师可能要操作分析模型，并在此过程中做出设计决策。实现、测试和部署系统。这也需要使用合适的表示法来表示这些活动的工件，使之可以被系统设计师、程序员和系统测试人员所理解。</w:t>
      </w:r>
    </w:p>
    <w:p w:rsidR="0020628B" w:rsidRDefault="0020628B" w:rsidP="009F2CF9">
      <w:r>
        <w:rPr>
          <w:rFonts w:hint="eastAsia"/>
        </w:rPr>
        <w:t xml:space="preserve">4. </w:t>
      </w:r>
      <w:r>
        <w:rPr>
          <w:rFonts w:hint="eastAsia"/>
        </w:rPr>
        <w:t>答：</w:t>
      </w:r>
      <w:r w:rsidR="009F2CF9">
        <w:rPr>
          <w:rFonts w:hint="eastAsia"/>
        </w:rPr>
        <w:t>对象是</w:t>
      </w:r>
      <w:r w:rsidR="009F2CF9" w:rsidRPr="009F2CF9">
        <w:rPr>
          <w:rFonts w:hint="eastAsia"/>
        </w:rPr>
        <w:t>对问题域中某些事情的抽象，反映了系统保持信息，并且与信息交互，或者二者兼有的能力。</w:t>
      </w:r>
    </w:p>
    <w:p w:rsidR="0020628B" w:rsidRDefault="0020628B" w:rsidP="009F2CF9">
      <w:r>
        <w:rPr>
          <w:rFonts w:hint="eastAsia"/>
        </w:rPr>
        <w:t xml:space="preserve">5. </w:t>
      </w:r>
      <w:r>
        <w:rPr>
          <w:rFonts w:hint="eastAsia"/>
        </w:rPr>
        <w:t>答：</w:t>
      </w:r>
      <w:r w:rsidR="009F2CF9">
        <w:rPr>
          <w:rFonts w:hint="eastAsia"/>
        </w:rPr>
        <w:t>类是具有相同属性和操作的一组对象的集合，它为属于该类的全部对象提供了统一的抽象描述。事实上，类与对象的关系如同模具和铸件之间的关系。类是对象的抽象定义，或者说是对象的模板，对象是类的实例，或者说是类的具体表现形式。类封装了一组对象的公共属性。</w:t>
      </w:r>
    </w:p>
    <w:p w:rsidR="0020628B" w:rsidRDefault="0020628B">
      <w:r>
        <w:rPr>
          <w:rFonts w:hint="eastAsia"/>
        </w:rPr>
        <w:t xml:space="preserve">6. </w:t>
      </w:r>
      <w:r>
        <w:rPr>
          <w:rFonts w:hint="eastAsia"/>
        </w:rPr>
        <w:t>答：</w:t>
      </w:r>
      <w:r w:rsidR="00A25AE4" w:rsidRPr="00A25AE4">
        <w:rPr>
          <w:rFonts w:hint="eastAsia"/>
        </w:rPr>
        <w:t>封装是面向对象编程的特征，用于分析模型。指的是在对象中放置数据，同时将操作应用于数据。对象其实就是一些数据以及处理这些数据的操作。数据存储于对象的特性中，数据和特性一起组成了对象的信息结构。</w:t>
      </w:r>
    </w:p>
    <w:p w:rsidR="00F24576" w:rsidRDefault="0020628B" w:rsidP="00F24576">
      <w:r>
        <w:rPr>
          <w:rFonts w:hint="eastAsia"/>
        </w:rPr>
        <w:lastRenderedPageBreak/>
        <w:t xml:space="preserve">7. </w:t>
      </w:r>
      <w:r>
        <w:rPr>
          <w:rFonts w:hint="eastAsia"/>
        </w:rPr>
        <w:t>答：</w:t>
      </w:r>
      <w:r w:rsidR="00F24576">
        <w:rPr>
          <w:rFonts w:hint="eastAsia"/>
        </w:rPr>
        <w:t>信息隐藏比封装更进了一步，使得对象不可能以任何方式访问另一对象的数据，除非调用操作。这避免了每个对象都需要“知道”其他对象的所有外部细节。</w:t>
      </w:r>
    </w:p>
    <w:p w:rsidR="0020628B" w:rsidRDefault="00F24576" w:rsidP="00F24576">
      <w:r>
        <w:rPr>
          <w:rFonts w:hint="eastAsia"/>
        </w:rPr>
        <w:t>本质上，对象只需要知道自身的数据和操作。然而，很多处理过程也因此必须包括知道如何请求来自其他对象的服务。服务是对象或子系统执行的代表其他对象或子系统的动作，包括对存储于其他对象中的数据的索引。此时，对象必须“知道”该向其他对象提问什么，以及如何提问。但是也不需要对象“知道”其他对象发布服务方式的所有信息。这一“知识”要求负责实现对象的程序员有其他对象实现方式的详细信息。</w:t>
      </w:r>
    </w:p>
    <w:p w:rsidR="0020628B" w:rsidRDefault="0020628B" w:rsidP="00F24576">
      <w:r>
        <w:rPr>
          <w:rFonts w:hint="eastAsia"/>
        </w:rPr>
        <w:t xml:space="preserve">8. </w:t>
      </w:r>
      <w:r>
        <w:rPr>
          <w:rFonts w:hint="eastAsia"/>
        </w:rPr>
        <w:t>答：</w:t>
      </w:r>
      <w:r w:rsidR="00F24576" w:rsidRPr="00F24576">
        <w:rPr>
          <w:rFonts w:hint="eastAsia"/>
        </w:rPr>
        <w:t>继承是面向对象编程语言实现一般化和特殊化的一种机制。当两个类通过继承机制进行关联的时候，更一般化的类称为超类，而另一个相关的类，更特殊化的称为子类。</w:t>
      </w:r>
    </w:p>
    <w:p w:rsidR="00F24576" w:rsidRDefault="0020628B" w:rsidP="00F24576">
      <w:r>
        <w:rPr>
          <w:rFonts w:hint="eastAsia"/>
        </w:rPr>
        <w:t xml:space="preserve">9. </w:t>
      </w:r>
      <w:r>
        <w:rPr>
          <w:rFonts w:hint="eastAsia"/>
        </w:rPr>
        <w:t>答：</w:t>
      </w:r>
      <w:r w:rsidR="00F24576">
        <w:rPr>
          <w:rFonts w:hint="eastAsia"/>
        </w:rPr>
        <w:t>多态的字面意思是“表现为多种形式的状态”，是指相同的消息被发送到不同类对象的可能性，每一个类对象都会以不同、但是合理的方式响应消息。这意味着原始对象不需要知道在特定场合即将接收消息的类。多态中关键的一点是，每一个对象都知道如何响应接收到的有效消息。同一条消息被不同的对象接收到时可能产生完全不同行为，这就是多态性。多态性支持“同一接口，多种方法”的面向对象原则，使高层代码只写一次而在低层可以多次复用。</w:t>
      </w:r>
    </w:p>
    <w:p w:rsidR="0020628B" w:rsidRDefault="00F24576" w:rsidP="00F24576">
      <w:r>
        <w:rPr>
          <w:rFonts w:hint="eastAsia"/>
        </w:rPr>
        <w:t>实际上，在现实生活中可以看到许多多态性的例子。如学校发布一条消息：</w:t>
      </w:r>
      <w:r>
        <w:rPr>
          <w:rFonts w:hint="eastAsia"/>
        </w:rPr>
        <w:t>8</w:t>
      </w:r>
      <w:r>
        <w:rPr>
          <w:rFonts w:hint="eastAsia"/>
        </w:rPr>
        <w:t>月</w:t>
      </w:r>
      <w:r>
        <w:rPr>
          <w:rFonts w:hint="eastAsia"/>
        </w:rPr>
        <w:t>25</w:t>
      </w:r>
      <w:r>
        <w:rPr>
          <w:rFonts w:hint="eastAsia"/>
        </w:rPr>
        <w:t>日新学期开学。不同的对象接收到该条消息后会做出不同的反应：学生要准备好开学上课的必需物品，教师要备好课，教室管理人员要打扫干净教室，准备好教学设施和仪器，宿舍管理人员要整理好宿舍等。显然，对于同一条消息，不同的接收对象做出了不同的反应，这就是多态性。可以设想，如果没有多态性，那么学校就要分别给学生，教师，教室管理人员和宿舍管理人员等许多不同对象分别发开学通知，分别告知需要做的具体工作，显然这是一件非常复杂的事情。有了多态性，学校在发消息时，不必一一考虑各种类型人员的特点，而不断发送各种消息，只需要发送一条消息，各种类型人员就可以根据学校事先安排的工作机制有条不紊的工作。</w:t>
      </w:r>
    </w:p>
    <w:p w:rsidR="0020628B" w:rsidRDefault="0020628B" w:rsidP="00F24576">
      <w:r>
        <w:rPr>
          <w:rFonts w:hint="eastAsia"/>
        </w:rPr>
        <w:t xml:space="preserve">10. </w:t>
      </w:r>
      <w:r>
        <w:rPr>
          <w:rFonts w:hint="eastAsia"/>
        </w:rPr>
        <w:t>答：</w:t>
      </w:r>
      <w:r w:rsidR="00F24576" w:rsidRPr="00F24576">
        <w:rPr>
          <w:rFonts w:hint="eastAsia"/>
        </w:rPr>
        <w:t>UML</w:t>
      </w:r>
      <w:r w:rsidR="00F24576" w:rsidRPr="00F24576">
        <w:rPr>
          <w:rFonts w:hint="eastAsia"/>
        </w:rPr>
        <w:t>（</w:t>
      </w:r>
      <w:r w:rsidR="00F24576" w:rsidRPr="00F24576">
        <w:rPr>
          <w:rFonts w:hint="eastAsia"/>
        </w:rPr>
        <w:t>Unified Modeling Language</w:t>
      </w:r>
      <w:r w:rsidR="00F24576" w:rsidRPr="00F24576">
        <w:rPr>
          <w:rFonts w:hint="eastAsia"/>
        </w:rPr>
        <w:t>，统一建模语言</w:t>
      </w:r>
      <w:r w:rsidR="00F24576" w:rsidRPr="00F24576">
        <w:rPr>
          <w:rFonts w:hint="eastAsia"/>
        </w:rPr>
        <w:t xml:space="preserve"> </w:t>
      </w:r>
      <w:r w:rsidR="00F24576" w:rsidRPr="00F24576">
        <w:rPr>
          <w:rFonts w:hint="eastAsia"/>
        </w:rPr>
        <w:t>）是一种建模语言，是用来为面向对象开发系统的产品进行说明可视化和编制文档的建模方法。在面向对象编程中，数据被封装</w:t>
      </w:r>
      <w:r w:rsidR="00F24576" w:rsidRPr="00F24576">
        <w:rPr>
          <w:rFonts w:hint="eastAsia"/>
        </w:rPr>
        <w:t>(</w:t>
      </w:r>
      <w:r w:rsidR="00F24576" w:rsidRPr="00F24576">
        <w:rPr>
          <w:rFonts w:hint="eastAsia"/>
        </w:rPr>
        <w:t>或绑定</w:t>
      </w:r>
      <w:r w:rsidR="00F24576" w:rsidRPr="00F24576">
        <w:rPr>
          <w:rFonts w:hint="eastAsia"/>
        </w:rPr>
        <w:t>)</w:t>
      </w:r>
      <w:r w:rsidR="00F24576" w:rsidRPr="00F24576">
        <w:rPr>
          <w:rFonts w:hint="eastAsia"/>
        </w:rPr>
        <w:t>到使用它们的函数中，形成一个整体称为对象，对象之间通过消息相互联系。面向对象建模与设计是使用现实世界的概念模型来思考问题的一种方法。对于理解问题、与应用领域专家交流、建模企业级应用、编写文档、设计程序和数据库来说，面向对象模型都非常有用。</w:t>
      </w:r>
    </w:p>
    <w:p w:rsidR="0020628B" w:rsidRDefault="0020628B">
      <w:r>
        <w:rPr>
          <w:rFonts w:hint="eastAsia"/>
        </w:rPr>
        <w:t xml:space="preserve">11. </w:t>
      </w:r>
      <w:r>
        <w:rPr>
          <w:rFonts w:hint="eastAsia"/>
        </w:rPr>
        <w:t>答：计算机系统是一个由硬件、软件组成的多级层次结构，它通常由微程序级、一般机器级、操作系统级、汇编语言级、高级语言级组成，每一级上都能创造程序设计，且得到下级的支持。</w:t>
      </w:r>
    </w:p>
    <w:p w:rsidR="00F24576" w:rsidRDefault="0020628B" w:rsidP="00F24576">
      <w:r>
        <w:rPr>
          <w:rFonts w:hint="eastAsia"/>
        </w:rPr>
        <w:t xml:space="preserve">12. </w:t>
      </w:r>
      <w:r>
        <w:rPr>
          <w:rFonts w:hint="eastAsia"/>
        </w:rPr>
        <w:t>答：</w:t>
      </w:r>
      <w:r w:rsidR="00F24576">
        <w:rPr>
          <w:rFonts w:hint="eastAsia"/>
        </w:rPr>
        <w:t>Rational Rose</w:t>
      </w:r>
      <w:r w:rsidR="00F24576">
        <w:rPr>
          <w:rFonts w:hint="eastAsia"/>
        </w:rPr>
        <w:t>、</w:t>
      </w:r>
      <w:r w:rsidR="00F24576">
        <w:rPr>
          <w:rFonts w:hint="eastAsia"/>
        </w:rPr>
        <w:t>PowerDesigner</w:t>
      </w:r>
      <w:r w:rsidR="00F24576">
        <w:rPr>
          <w:rFonts w:hint="eastAsia"/>
        </w:rPr>
        <w:t>、</w:t>
      </w:r>
      <w:r w:rsidR="00F24576">
        <w:rPr>
          <w:rFonts w:hint="eastAsia"/>
        </w:rPr>
        <w:t>Visio</w:t>
      </w:r>
      <w:r w:rsidR="00F24576">
        <w:rPr>
          <w:rFonts w:hint="eastAsia"/>
        </w:rPr>
        <w:t>是三种常用的</w:t>
      </w:r>
      <w:r w:rsidR="00F24576">
        <w:rPr>
          <w:rFonts w:hint="eastAsia"/>
        </w:rPr>
        <w:t>UML</w:t>
      </w:r>
      <w:r w:rsidR="00F24576">
        <w:rPr>
          <w:rFonts w:hint="eastAsia"/>
        </w:rPr>
        <w:t>建模工具。其中，</w:t>
      </w:r>
      <w:r w:rsidR="00F24576">
        <w:rPr>
          <w:rFonts w:hint="eastAsia"/>
        </w:rPr>
        <w:t>Rational Rose</w:t>
      </w:r>
      <w:r w:rsidR="00F24576">
        <w:rPr>
          <w:rFonts w:hint="eastAsia"/>
        </w:rPr>
        <w:t>支持全系列的</w:t>
      </w:r>
      <w:r w:rsidR="00F24576">
        <w:rPr>
          <w:rFonts w:hint="eastAsia"/>
        </w:rPr>
        <w:t>UML</w:t>
      </w:r>
      <w:r w:rsidR="00F24576">
        <w:rPr>
          <w:rFonts w:hint="eastAsia"/>
        </w:rPr>
        <w:t>模型图，而且很容易体现迭代、用例驱动等特性，相关性最好，缺点是图形质量差，逻辑检查与控制差，没有</w:t>
      </w:r>
      <w:r w:rsidR="00F24576">
        <w:rPr>
          <w:rFonts w:hint="eastAsia"/>
        </w:rPr>
        <w:t>Name</w:t>
      </w:r>
      <w:r w:rsidR="00F24576">
        <w:rPr>
          <w:rFonts w:hint="eastAsia"/>
        </w:rPr>
        <w:t>和</w:t>
      </w:r>
      <w:r w:rsidR="00F24576">
        <w:rPr>
          <w:rFonts w:hint="eastAsia"/>
        </w:rPr>
        <w:t>Code</w:t>
      </w:r>
      <w:r w:rsidR="00F24576">
        <w:rPr>
          <w:rFonts w:hint="eastAsia"/>
        </w:rPr>
        <w:t>的区分（</w:t>
      </w:r>
      <w:r w:rsidR="00F24576">
        <w:rPr>
          <w:rFonts w:hint="eastAsia"/>
        </w:rPr>
        <w:t>PowerDesigner</w:t>
      </w:r>
      <w:r w:rsidR="00F24576">
        <w:rPr>
          <w:rFonts w:hint="eastAsia"/>
        </w:rPr>
        <w:t>的特性）不太适合中国人，生成文档不好也不适合自定义，也没有设计对象的字典可以快</w:t>
      </w:r>
      <w:r w:rsidR="00F24576">
        <w:rPr>
          <w:rFonts w:hint="eastAsia"/>
        </w:rPr>
        <w:lastRenderedPageBreak/>
        <w:t>速查找。</w:t>
      </w:r>
      <w:r w:rsidR="00F24576">
        <w:rPr>
          <w:rFonts w:hint="eastAsia"/>
        </w:rPr>
        <w:t>PowerDesigner</w:t>
      </w:r>
      <w:r w:rsidR="00F24576">
        <w:rPr>
          <w:rFonts w:hint="eastAsia"/>
        </w:rPr>
        <w:t>也支持全系列的</w:t>
      </w:r>
      <w:r w:rsidR="00F24576">
        <w:rPr>
          <w:rFonts w:hint="eastAsia"/>
        </w:rPr>
        <w:t>UML</w:t>
      </w:r>
      <w:r w:rsidR="00F24576">
        <w:rPr>
          <w:rFonts w:hint="eastAsia"/>
        </w:rPr>
        <w:t>模型图，优点是图形质量好，生成的文档容易自定义，逻辑检查与控制好，有设计对象的字典可以快速查找和快速在图形中定位，缺点是相互之间的衔接比较麻烦，对</w:t>
      </w:r>
      <w:r w:rsidR="00F24576">
        <w:rPr>
          <w:rFonts w:hint="eastAsia"/>
        </w:rPr>
        <w:t>UML</w:t>
      </w:r>
      <w:r w:rsidR="00F24576">
        <w:rPr>
          <w:rFonts w:hint="eastAsia"/>
        </w:rPr>
        <w:t>和</w:t>
      </w:r>
      <w:r w:rsidR="00F24576">
        <w:rPr>
          <w:rFonts w:hint="eastAsia"/>
        </w:rPr>
        <w:t>RUP</w:t>
      </w:r>
      <w:r w:rsidR="00F24576">
        <w:rPr>
          <w:rFonts w:hint="eastAsia"/>
        </w:rPr>
        <w:t>不熟练的人使用</w:t>
      </w:r>
      <w:r w:rsidR="00F24576">
        <w:rPr>
          <w:rFonts w:hint="eastAsia"/>
        </w:rPr>
        <w:t>PowerDesigner</w:t>
      </w:r>
      <w:r w:rsidR="00F24576">
        <w:rPr>
          <w:rFonts w:hint="eastAsia"/>
        </w:rPr>
        <w:t>，体现不出来迭代和用例驱动。相比较起来</w:t>
      </w:r>
      <w:r w:rsidR="00F24576">
        <w:rPr>
          <w:rFonts w:hint="eastAsia"/>
        </w:rPr>
        <w:t>Visio</w:t>
      </w:r>
      <w:r w:rsidR="00F24576">
        <w:rPr>
          <w:rFonts w:hint="eastAsia"/>
        </w:rPr>
        <w:t>的图形质量是最好的，但是衔接和相关性也是最差的，逻辑检查和控制也比较差。</w:t>
      </w:r>
    </w:p>
    <w:p w:rsidR="00F24576" w:rsidRDefault="00F24576" w:rsidP="00F24576">
      <w:r>
        <w:rPr>
          <w:rFonts w:hint="eastAsia"/>
        </w:rPr>
        <w:t>另外，好的建模工具软件支持模型文档与代码、模型文档与数据库之间的双向转换。常用的</w:t>
      </w:r>
      <w:r>
        <w:rPr>
          <w:rFonts w:hint="eastAsia"/>
        </w:rPr>
        <w:t>UML</w:t>
      </w:r>
      <w:r>
        <w:rPr>
          <w:rFonts w:hint="eastAsia"/>
        </w:rPr>
        <w:t>工具</w:t>
      </w:r>
      <w:r>
        <w:rPr>
          <w:rFonts w:hint="eastAsia"/>
        </w:rPr>
        <w:t>Rational Rose</w:t>
      </w:r>
      <w:r>
        <w:rPr>
          <w:rFonts w:hint="eastAsia"/>
        </w:rPr>
        <w:t>通过中间插件能够实现文档与代码、数据库的双向转换，该功能是通过中间插件实现的。</w:t>
      </w:r>
      <w:r>
        <w:rPr>
          <w:rFonts w:hint="eastAsia"/>
        </w:rPr>
        <w:t>PowerDesigner</w:t>
      </w:r>
      <w:r>
        <w:rPr>
          <w:rFonts w:hint="eastAsia"/>
        </w:rPr>
        <w:t>支持模型文档与代码、模型文档与数据库之间的双向转换最好，而且不需要插件。</w:t>
      </w:r>
      <w:r>
        <w:rPr>
          <w:rFonts w:hint="eastAsia"/>
        </w:rPr>
        <w:t>Visio</w:t>
      </w:r>
      <w:r>
        <w:rPr>
          <w:rFonts w:hint="eastAsia"/>
        </w:rPr>
        <w:t>通过</w:t>
      </w:r>
      <w:r>
        <w:rPr>
          <w:rFonts w:hint="eastAsia"/>
        </w:rPr>
        <w:t>VBA</w:t>
      </w:r>
      <w:r>
        <w:rPr>
          <w:rFonts w:hint="eastAsia"/>
        </w:rPr>
        <w:t>和宏实现模型文档与代码、模型文档与数据库之间的双向转换，用起来稍微麻烦。</w:t>
      </w:r>
    </w:p>
    <w:p w:rsidR="0020628B" w:rsidRDefault="00F24576" w:rsidP="00F24576">
      <w:r>
        <w:rPr>
          <w:rFonts w:hint="eastAsia"/>
        </w:rPr>
        <w:t>Rational Rose</w:t>
      </w:r>
      <w:r>
        <w:rPr>
          <w:rFonts w:hint="eastAsia"/>
        </w:rPr>
        <w:t>有相对最新最完整</w:t>
      </w:r>
      <w:r>
        <w:rPr>
          <w:rFonts w:hint="eastAsia"/>
        </w:rPr>
        <w:t>UML</w:t>
      </w:r>
      <w:r>
        <w:rPr>
          <w:rFonts w:hint="eastAsia"/>
        </w:rPr>
        <w:t>支持，</w:t>
      </w:r>
      <w:r>
        <w:rPr>
          <w:rFonts w:hint="eastAsia"/>
        </w:rPr>
        <w:t>PowerDesigner</w:t>
      </w:r>
      <w:r>
        <w:rPr>
          <w:rFonts w:hint="eastAsia"/>
        </w:rPr>
        <w:t>和</w:t>
      </w:r>
      <w:r>
        <w:rPr>
          <w:rFonts w:hint="eastAsia"/>
        </w:rPr>
        <w:t>Visio</w:t>
      </w:r>
      <w:r>
        <w:rPr>
          <w:rFonts w:hint="eastAsia"/>
        </w:rPr>
        <w:t>稍微滞后一点。</w:t>
      </w:r>
      <w:r>
        <w:rPr>
          <w:rFonts w:hint="eastAsia"/>
        </w:rPr>
        <w:t>Rose</w:t>
      </w:r>
      <w:r>
        <w:rPr>
          <w:rFonts w:hint="eastAsia"/>
        </w:rPr>
        <w:t>有</w:t>
      </w:r>
      <w:r>
        <w:rPr>
          <w:rFonts w:hint="eastAsia"/>
        </w:rPr>
        <w:t>RUP</w:t>
      </w:r>
      <w:r>
        <w:rPr>
          <w:rFonts w:hint="eastAsia"/>
        </w:rPr>
        <w:t>体系的支持和一系列支持</w:t>
      </w:r>
      <w:r>
        <w:rPr>
          <w:rFonts w:hint="eastAsia"/>
        </w:rPr>
        <w:t>RUP</w:t>
      </w:r>
      <w:r>
        <w:rPr>
          <w:rFonts w:hint="eastAsia"/>
        </w:rPr>
        <w:t>的软件与</w:t>
      </w:r>
      <w:r>
        <w:rPr>
          <w:rFonts w:hint="eastAsia"/>
        </w:rPr>
        <w:t>Rose</w:t>
      </w:r>
      <w:r>
        <w:rPr>
          <w:rFonts w:hint="eastAsia"/>
        </w:rPr>
        <w:t>协作，这一点是</w:t>
      </w:r>
      <w:r>
        <w:rPr>
          <w:rFonts w:hint="eastAsia"/>
        </w:rPr>
        <w:t>PowerDesigner</w:t>
      </w:r>
      <w:r>
        <w:rPr>
          <w:rFonts w:hint="eastAsia"/>
        </w:rPr>
        <w:t>和</w:t>
      </w:r>
      <w:r>
        <w:rPr>
          <w:rFonts w:hint="eastAsia"/>
        </w:rPr>
        <w:t>Visio</w:t>
      </w:r>
      <w:r>
        <w:rPr>
          <w:rFonts w:hint="eastAsia"/>
        </w:rPr>
        <w:t>望尘莫及的。</w:t>
      </w:r>
    </w:p>
    <w:p w:rsidR="0020628B" w:rsidRDefault="0020628B" w:rsidP="00C37A95">
      <w:pPr>
        <w:pStyle w:val="2"/>
        <w:spacing w:before="339" w:after="339"/>
      </w:pPr>
      <w:r>
        <w:rPr>
          <w:rFonts w:hint="eastAsia"/>
        </w:rPr>
        <w:t>第</w:t>
      </w:r>
      <w:r>
        <w:rPr>
          <w:rFonts w:hint="eastAsia"/>
        </w:rPr>
        <w:t>2</w:t>
      </w:r>
      <w:r>
        <w:rPr>
          <w:rFonts w:hint="eastAsia"/>
        </w:rPr>
        <w:t>章</w:t>
      </w:r>
      <w:r>
        <w:rPr>
          <w:rFonts w:hint="eastAsia"/>
        </w:rPr>
        <w:t xml:space="preserve">   </w:t>
      </w:r>
      <w:r>
        <w:rPr>
          <w:rFonts w:hint="eastAsia"/>
        </w:rPr>
        <w:t>习题参考答案</w:t>
      </w:r>
    </w:p>
    <w:p w:rsidR="00CF7D89" w:rsidRDefault="0033306B" w:rsidP="00CF7D89">
      <w:r>
        <w:rPr>
          <w:rFonts w:hint="eastAsia"/>
        </w:rPr>
        <w:t xml:space="preserve">1. </w:t>
      </w:r>
      <w:r>
        <w:rPr>
          <w:rFonts w:hint="eastAsia"/>
        </w:rPr>
        <w:t>答：</w:t>
      </w:r>
      <w:r w:rsidR="00CF7D89" w:rsidRPr="007524A6">
        <w:t xml:space="preserve">UML </w:t>
      </w:r>
      <w:r w:rsidR="00CF7D89" w:rsidRPr="007524A6">
        <w:rPr>
          <w:rFonts w:hint="eastAsia"/>
        </w:rPr>
        <w:t>中的视图包括用例视图（</w:t>
      </w:r>
      <w:r w:rsidR="00CF7D89" w:rsidRPr="007524A6">
        <w:t>Use-case view</w:t>
      </w:r>
      <w:r w:rsidR="00CF7D89" w:rsidRPr="007524A6">
        <w:rPr>
          <w:rFonts w:hint="eastAsia"/>
        </w:rPr>
        <w:t>）、</w:t>
      </w:r>
      <w:r w:rsidR="00CF7D89" w:rsidRPr="007524A6">
        <w:t xml:space="preserve"> </w:t>
      </w:r>
      <w:r w:rsidR="00CF7D89" w:rsidRPr="007524A6">
        <w:rPr>
          <w:rFonts w:hint="eastAsia"/>
        </w:rPr>
        <w:t>逻辑视图（</w:t>
      </w:r>
      <w:r w:rsidR="00CF7D89" w:rsidRPr="007524A6">
        <w:t xml:space="preserve">Logical view </w:t>
      </w:r>
      <w:r w:rsidR="00CF7D89" w:rsidRPr="007524A6">
        <w:rPr>
          <w:rFonts w:hint="eastAsia"/>
        </w:rPr>
        <w:t>）、并发视图（</w:t>
      </w:r>
      <w:r w:rsidR="00CF7D89" w:rsidRPr="007524A6">
        <w:t>Concurrency View</w:t>
      </w:r>
      <w:r w:rsidR="00CF7D89" w:rsidRPr="007524A6">
        <w:rPr>
          <w:rFonts w:hint="eastAsia"/>
        </w:rPr>
        <w:t>）</w:t>
      </w:r>
      <w:r w:rsidR="00CF7D89">
        <w:rPr>
          <w:rFonts w:hint="eastAsia"/>
        </w:rPr>
        <w:t>、构件</w:t>
      </w:r>
      <w:r w:rsidR="00CF7D89" w:rsidRPr="007524A6">
        <w:rPr>
          <w:rFonts w:hint="eastAsia"/>
        </w:rPr>
        <w:t>视图（</w:t>
      </w:r>
      <w:r w:rsidR="00CF7D89" w:rsidRPr="007524A6">
        <w:t xml:space="preserve">Component view </w:t>
      </w:r>
      <w:r w:rsidR="00CF7D89" w:rsidRPr="007524A6">
        <w:rPr>
          <w:rFonts w:hint="eastAsia"/>
        </w:rPr>
        <w:t>）和部署视图（</w:t>
      </w:r>
      <w:r w:rsidR="00CF7D89" w:rsidRPr="007524A6">
        <w:t>Deployment View</w:t>
      </w:r>
      <w:r w:rsidR="00CF7D89" w:rsidRPr="007524A6">
        <w:rPr>
          <w:rFonts w:hint="eastAsia"/>
        </w:rPr>
        <w:t>）</w:t>
      </w:r>
      <w:r w:rsidR="00CF7D89" w:rsidRPr="007524A6">
        <w:t xml:space="preserve"> </w:t>
      </w:r>
      <w:r w:rsidR="00CF7D89" w:rsidRPr="007524A6">
        <w:rPr>
          <w:rFonts w:hint="eastAsia"/>
        </w:rPr>
        <w:t>等五种，</w:t>
      </w:r>
      <w:r w:rsidR="00CF7D89">
        <w:rPr>
          <w:rFonts w:hint="eastAsia"/>
        </w:rPr>
        <w:t>它们之间的关系</w:t>
      </w:r>
      <w:r w:rsidR="00CF7D89" w:rsidRPr="007524A6">
        <w:rPr>
          <w:rFonts w:hint="eastAsia"/>
        </w:rPr>
        <w:t>如图所示。</w:t>
      </w:r>
    </w:p>
    <w:p w:rsidR="00CF7D89" w:rsidRDefault="00CF7D89" w:rsidP="00CF7D89">
      <w:pPr>
        <w:jc w:val="center"/>
      </w:pPr>
      <w:r>
        <w:rPr>
          <w:noProof/>
        </w:rPr>
        <w:drawing>
          <wp:inline distT="0" distB="0" distL="0" distR="0">
            <wp:extent cx="2162175" cy="12668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162175" cy="1266825"/>
                    </a:xfrm>
                    <a:prstGeom prst="rect">
                      <a:avLst/>
                    </a:prstGeom>
                    <a:noFill/>
                    <a:ln w="9525">
                      <a:noFill/>
                      <a:miter lim="800000"/>
                      <a:headEnd/>
                      <a:tailEnd/>
                    </a:ln>
                  </pic:spPr>
                </pic:pic>
              </a:graphicData>
            </a:graphic>
          </wp:inline>
        </w:drawing>
      </w:r>
    </w:p>
    <w:p w:rsidR="0033306B" w:rsidRDefault="0033306B" w:rsidP="00CF7D89">
      <w:r>
        <w:rPr>
          <w:rFonts w:hint="eastAsia"/>
          <w:szCs w:val="21"/>
        </w:rPr>
        <w:t xml:space="preserve">2. </w:t>
      </w:r>
      <w:r>
        <w:rPr>
          <w:rFonts w:hint="eastAsia"/>
          <w:szCs w:val="21"/>
        </w:rPr>
        <w:t>答：</w:t>
      </w:r>
      <w:r w:rsidR="00CF7D89" w:rsidRPr="00CF7D89">
        <w:rPr>
          <w:rFonts w:hint="eastAsia"/>
          <w:szCs w:val="21"/>
        </w:rPr>
        <w:t>UML</w:t>
      </w:r>
      <w:r w:rsidR="00CF7D89" w:rsidRPr="00CF7D89">
        <w:rPr>
          <w:rFonts w:hint="eastAsia"/>
          <w:szCs w:val="21"/>
        </w:rPr>
        <w:t>定义了九种不同类型的图：用例图、类图、对象图、序列图、协作图、状态图、活动图、构件图、部署图。一个简单的图画并不能完全反映出系统中需要的所有信息。描述一个系统涉及到该系统的许多方面，比如功能性方面（它包括静态结构和动态交互）、非功能性方面（可靠性、扩展性和安全性等）和组织管理方面（工作组、映射代码模块等）。完整地描述系统，通常的做法是用一组视图反映系统的各个方面，每个视图代表完整系统描述中的一个抽象，显示这个系统中的一个特定的方面。每个视图由一组图构成，图中包含了强调系统中某一方面的信息。</w:t>
      </w:r>
    </w:p>
    <w:p w:rsidR="0033306B" w:rsidRDefault="0033306B" w:rsidP="0033306B">
      <w:r>
        <w:rPr>
          <w:rFonts w:hint="eastAsia"/>
        </w:rPr>
        <w:t xml:space="preserve">3. </w:t>
      </w:r>
      <w:r>
        <w:rPr>
          <w:rFonts w:hint="eastAsia"/>
        </w:rPr>
        <w:t>答：</w:t>
      </w:r>
      <w:r w:rsidR="00CF7D89" w:rsidRPr="00DD4269">
        <w:t>UML</w:t>
      </w:r>
      <w:r w:rsidR="00CF7D89" w:rsidRPr="00DD4269">
        <w:rPr>
          <w:rFonts w:hint="eastAsia"/>
        </w:rPr>
        <w:t>扩展机制</w:t>
      </w:r>
      <w:r w:rsidR="00CF7D89">
        <w:rPr>
          <w:rFonts w:hint="eastAsia"/>
        </w:rPr>
        <w:t>主要包括</w:t>
      </w:r>
      <w:r w:rsidR="00CF7D89" w:rsidRPr="00DD4269">
        <w:rPr>
          <w:rFonts w:hint="eastAsia"/>
        </w:rPr>
        <w:t>版类（</w:t>
      </w:r>
      <w:r w:rsidR="00CF7D89" w:rsidRPr="00DD4269">
        <w:t xml:space="preserve">stereotype </w:t>
      </w:r>
      <w:r w:rsidR="00CF7D89" w:rsidRPr="00DD4269">
        <w:rPr>
          <w:rFonts w:hint="eastAsia"/>
        </w:rPr>
        <w:t>）、加标签值（</w:t>
      </w:r>
      <w:r w:rsidR="00CF7D89" w:rsidRPr="00DD4269">
        <w:t>tagged value</w:t>
      </w:r>
      <w:r w:rsidR="00CF7D89" w:rsidRPr="00DD4269">
        <w:rPr>
          <w:rFonts w:hint="eastAsia"/>
        </w:rPr>
        <w:t>）</w:t>
      </w:r>
      <w:r w:rsidR="00CF7D89" w:rsidRPr="00DD4269">
        <w:t xml:space="preserve"> </w:t>
      </w:r>
      <w:r w:rsidR="00CF7D89" w:rsidRPr="00DD4269">
        <w:rPr>
          <w:rFonts w:hint="eastAsia"/>
        </w:rPr>
        <w:t>和约束（</w:t>
      </w:r>
      <w:r w:rsidR="00CF7D89" w:rsidRPr="00DD4269">
        <w:t>constrains</w:t>
      </w:r>
      <w:r w:rsidR="00CF7D89" w:rsidRPr="00DD4269">
        <w:rPr>
          <w:rFonts w:hint="eastAsia"/>
        </w:rPr>
        <w:t>）。版类扩展机制是指在已有的模型元素基础上建立一种新的模型元素。版类与现有的元素相差不多，只不过比现有的元素多一些特别的语义罢了。版类与产生该版类的原始元素的使用场所是一样的。版类可以建立在所有的元素类型上，比如：类、结点、</w:t>
      </w:r>
      <w:r w:rsidR="00CF7D89" w:rsidRPr="00DD4269">
        <w:rPr>
          <w:rFonts w:hint="eastAsia"/>
        </w:rPr>
        <w:lastRenderedPageBreak/>
        <w:t>组件、关系。</w:t>
      </w:r>
      <w:r w:rsidR="00CF7D89" w:rsidRPr="00DD4269">
        <w:t xml:space="preserve">UML </w:t>
      </w:r>
      <w:r w:rsidR="00CF7D89" w:rsidRPr="00DD4269">
        <w:rPr>
          <w:rFonts w:hint="eastAsia"/>
        </w:rPr>
        <w:t>语言中已经预定义了一些版类，这些预定义的版类可以直接使用，从而免去了再定义新版类的麻烦，使得</w:t>
      </w:r>
      <w:r w:rsidR="00CF7D89" w:rsidRPr="00DD4269">
        <w:t xml:space="preserve">UML </w:t>
      </w:r>
      <w:r w:rsidR="00CF7D89" w:rsidRPr="00DD4269">
        <w:rPr>
          <w:rFonts w:hint="eastAsia"/>
        </w:rPr>
        <w:t>语言用起来比较简单。模型元素有很多性质，性质用名字和值一对信息表示。性质也称为加标签值。</w:t>
      </w:r>
      <w:r w:rsidR="00CF7D89" w:rsidRPr="00DD4269">
        <w:t xml:space="preserve">UML </w:t>
      </w:r>
      <w:r w:rsidR="00CF7D89" w:rsidRPr="00DD4269">
        <w:rPr>
          <w:rFonts w:hint="eastAsia"/>
        </w:rPr>
        <w:t>语言中已经预定义了一定数量的性质，用户还可以为元素定义一些附加信息，即定义性质。任何一种类型的信息都可以定义为元素的性质，比如，具体的方法信息、建模进展状况的管理信息、其他工具使用的信息、用户需要给元素附加的其他各类的信息。约束是对元素的限制。通过约束限定元素的用法或元素的语义。如果在几个图中都要使用某个约束，可以在工具中声明该约束，当然也可以在图中边定义边使用。</w:t>
      </w:r>
    </w:p>
    <w:p w:rsidR="00CF7D89" w:rsidRDefault="0033306B" w:rsidP="00CF7D89">
      <w:r>
        <w:rPr>
          <w:rFonts w:hint="eastAsia"/>
        </w:rPr>
        <w:t xml:space="preserve">4. </w:t>
      </w:r>
      <w:r>
        <w:rPr>
          <w:rFonts w:hint="eastAsia"/>
        </w:rPr>
        <w:t>答：</w:t>
      </w:r>
      <w:r w:rsidR="00CF7D89">
        <w:rPr>
          <w:rFonts w:hint="eastAsia"/>
        </w:rPr>
        <w:t>UML</w:t>
      </w:r>
      <w:r w:rsidR="00CF7D89">
        <w:rPr>
          <w:rFonts w:hint="eastAsia"/>
        </w:rPr>
        <w:t>通用划分包含下面两种情况：</w:t>
      </w:r>
    </w:p>
    <w:p w:rsidR="00CF7D89" w:rsidRDefault="00CF7D89" w:rsidP="00CF7D89">
      <w:r>
        <w:rPr>
          <w:rFonts w:hint="eastAsia"/>
        </w:rPr>
        <w:t>（</w:t>
      </w:r>
      <w:r>
        <w:rPr>
          <w:rFonts w:hint="eastAsia"/>
        </w:rPr>
        <w:t>1</w:t>
      </w:r>
      <w:r>
        <w:rPr>
          <w:rFonts w:hint="eastAsia"/>
        </w:rPr>
        <w:t>）</w:t>
      </w:r>
      <w:r>
        <w:rPr>
          <w:rFonts w:hint="eastAsia"/>
        </w:rPr>
        <w:t xml:space="preserve">. </w:t>
      </w:r>
      <w:r>
        <w:rPr>
          <w:rFonts w:hint="eastAsia"/>
        </w:rPr>
        <w:t>类</w:t>
      </w:r>
      <w:r>
        <w:rPr>
          <w:rFonts w:hint="eastAsia"/>
        </w:rPr>
        <w:t>/</w:t>
      </w:r>
      <w:r>
        <w:rPr>
          <w:rFonts w:hint="eastAsia"/>
        </w:rPr>
        <w:t>对象二分法（</w:t>
      </w:r>
      <w:r>
        <w:rPr>
          <w:rFonts w:hint="eastAsia"/>
        </w:rPr>
        <w:t>class/object dichotomy</w:t>
      </w:r>
      <w:r>
        <w:rPr>
          <w:rFonts w:hint="eastAsia"/>
        </w:rPr>
        <w:t>），类是一个抽象；对象是这种抽象的一个具体形式。</w:t>
      </w:r>
      <w:r>
        <w:rPr>
          <w:rFonts w:hint="eastAsia"/>
        </w:rPr>
        <w:t>UML</w:t>
      </w:r>
      <w:r>
        <w:rPr>
          <w:rFonts w:hint="eastAsia"/>
        </w:rPr>
        <w:t>的每一个构造块几乎都存在像类</w:t>
      </w:r>
      <w:r>
        <w:rPr>
          <w:rFonts w:hint="eastAsia"/>
        </w:rPr>
        <w:t>/</w:t>
      </w:r>
      <w:r>
        <w:rPr>
          <w:rFonts w:hint="eastAsia"/>
        </w:rPr>
        <w:t>对象这样的二分法。例如：用例和用例实例（场景），构件和构件实例，节点和节点实例等。</w:t>
      </w:r>
    </w:p>
    <w:p w:rsidR="0033306B" w:rsidRDefault="00CF7D89" w:rsidP="00CF7D89">
      <w:r>
        <w:rPr>
          <w:rFonts w:hint="eastAsia"/>
        </w:rPr>
        <w:t>（</w:t>
      </w:r>
      <w:r>
        <w:rPr>
          <w:rFonts w:hint="eastAsia"/>
        </w:rPr>
        <w:t>2</w:t>
      </w:r>
      <w:r>
        <w:rPr>
          <w:rFonts w:hint="eastAsia"/>
        </w:rPr>
        <w:t>）</w:t>
      </w:r>
      <w:r>
        <w:rPr>
          <w:rFonts w:hint="eastAsia"/>
        </w:rPr>
        <w:t xml:space="preserve">. </w:t>
      </w:r>
      <w:r>
        <w:rPr>
          <w:rFonts w:hint="eastAsia"/>
        </w:rPr>
        <w:t>接口</w:t>
      </w:r>
      <w:r>
        <w:rPr>
          <w:rFonts w:hint="eastAsia"/>
        </w:rPr>
        <w:t>/</w:t>
      </w:r>
      <w:r>
        <w:rPr>
          <w:rFonts w:hint="eastAsia"/>
        </w:rPr>
        <w:t>实现二分法（</w:t>
      </w:r>
      <w:r>
        <w:rPr>
          <w:rFonts w:hint="eastAsia"/>
        </w:rPr>
        <w:t>interface/realization dichotomy</w:t>
      </w:r>
      <w:r>
        <w:rPr>
          <w:rFonts w:hint="eastAsia"/>
        </w:rPr>
        <w:t>），接口声明了一个契约，而实现则表示了对该契约的具体实施，它负责如实地实现接口的完整语义。几乎每一个</w:t>
      </w:r>
      <w:r>
        <w:rPr>
          <w:rFonts w:hint="eastAsia"/>
        </w:rPr>
        <w:t>UML</w:t>
      </w:r>
      <w:r>
        <w:rPr>
          <w:rFonts w:hint="eastAsia"/>
        </w:rPr>
        <w:t>的构造块都有像接口</w:t>
      </w:r>
      <w:r>
        <w:rPr>
          <w:rFonts w:hint="eastAsia"/>
        </w:rPr>
        <w:t>/</w:t>
      </w:r>
      <w:r>
        <w:rPr>
          <w:rFonts w:hint="eastAsia"/>
        </w:rPr>
        <w:t>实现这样的二分法。例如：用例和实现它们的协作，操作和实现它们的方法。</w:t>
      </w:r>
    </w:p>
    <w:p w:rsidR="00CF7D89" w:rsidRDefault="0033306B" w:rsidP="00CF7D89">
      <w:pPr>
        <w:rPr>
          <w:color w:val="000000"/>
        </w:rPr>
      </w:pPr>
      <w:r>
        <w:rPr>
          <w:rFonts w:hint="eastAsia"/>
        </w:rPr>
        <w:t xml:space="preserve">5. </w:t>
      </w:r>
      <w:r>
        <w:rPr>
          <w:rFonts w:hint="eastAsia"/>
        </w:rPr>
        <w:t>答：</w:t>
      </w:r>
      <w:r w:rsidR="00CF7D89" w:rsidRPr="00265247">
        <w:rPr>
          <w:rFonts w:hint="eastAsia"/>
          <w:color w:val="000000"/>
        </w:rPr>
        <w:t>聚合</w:t>
      </w:r>
      <w:r w:rsidR="00CF7D89" w:rsidRPr="001F65FC">
        <w:rPr>
          <w:rFonts w:hint="eastAsia"/>
          <w:color w:val="000000"/>
        </w:rPr>
        <w:t>（</w:t>
      </w:r>
      <w:r w:rsidR="00CF7D89" w:rsidRPr="001F65FC">
        <w:rPr>
          <w:rFonts w:hint="eastAsia"/>
          <w:color w:val="000000"/>
        </w:rPr>
        <w:t>aggregation</w:t>
      </w:r>
      <w:r w:rsidR="00CF7D89" w:rsidRPr="001F65FC">
        <w:rPr>
          <w:rFonts w:hint="eastAsia"/>
          <w:color w:val="000000"/>
        </w:rPr>
        <w:t>）</w:t>
      </w:r>
      <w:r w:rsidR="00CF7D89" w:rsidRPr="00265247">
        <w:rPr>
          <w:rFonts w:hint="eastAsia"/>
          <w:color w:val="000000"/>
        </w:rPr>
        <w:t>是关联关系的一种特例，他体现的是整体与部分、拥有的关系，即</w:t>
      </w:r>
      <w:r w:rsidR="00CF7D89" w:rsidRPr="00265247">
        <w:rPr>
          <w:color w:val="000000"/>
        </w:rPr>
        <w:t>has-a</w:t>
      </w:r>
      <w:r w:rsidR="00CF7D89" w:rsidRPr="00265247">
        <w:rPr>
          <w:rFonts w:hint="eastAsia"/>
          <w:color w:val="000000"/>
        </w:rPr>
        <w:t>的关系，此时整体与部分之间是可分离的，他们可以具有各自的生命周期，部分可以属于多个整体对象，也可以为多个整体对象共享；比如计算机与</w:t>
      </w:r>
      <w:r w:rsidR="00CF7D89" w:rsidRPr="00265247">
        <w:rPr>
          <w:color w:val="000000"/>
        </w:rPr>
        <w:t>CPU</w:t>
      </w:r>
      <w:r w:rsidR="00CF7D89" w:rsidRPr="00265247">
        <w:rPr>
          <w:rFonts w:hint="eastAsia"/>
          <w:color w:val="000000"/>
        </w:rPr>
        <w:t>、公司与员工的关系等；表现在代码层面，</w:t>
      </w:r>
      <w:r w:rsidR="00CF7D89">
        <w:rPr>
          <w:rFonts w:hint="eastAsia"/>
          <w:color w:val="000000"/>
        </w:rPr>
        <w:t>聚合关系</w:t>
      </w:r>
      <w:r w:rsidR="00CF7D89" w:rsidRPr="00265247">
        <w:rPr>
          <w:rFonts w:hint="eastAsia"/>
          <w:color w:val="000000"/>
        </w:rPr>
        <w:t>和关联关系是一致的，只能从语义级别来区分</w:t>
      </w:r>
      <w:r w:rsidR="00CF7D89">
        <w:rPr>
          <w:rFonts w:hint="eastAsia"/>
          <w:color w:val="000000"/>
        </w:rPr>
        <w:t>。聚合关系用</w:t>
      </w:r>
      <w:r w:rsidR="00CF7D89" w:rsidRPr="00D13B8B">
        <w:rPr>
          <w:rFonts w:hint="eastAsia"/>
          <w:color w:val="000000"/>
        </w:rPr>
        <w:t>尾部为空心菱形的实</w:t>
      </w:r>
      <w:r w:rsidR="00CF7D89">
        <w:rPr>
          <w:rFonts w:hint="eastAsia"/>
          <w:color w:val="000000"/>
        </w:rPr>
        <w:t>线表示（</w:t>
      </w:r>
      <w:r w:rsidR="00CF7D89" w:rsidRPr="001F65FC">
        <w:rPr>
          <w:rFonts w:hint="eastAsia"/>
          <w:color w:val="000000"/>
        </w:rPr>
        <w:t>菱形指向整体</w:t>
      </w:r>
      <w:r w:rsidR="00CF7D89">
        <w:rPr>
          <w:rFonts w:hint="eastAsia"/>
          <w:color w:val="000000"/>
        </w:rPr>
        <w:t>），如图所示。</w:t>
      </w:r>
    </w:p>
    <w:p w:rsidR="00CF7D89" w:rsidRDefault="00CF7D89" w:rsidP="00CF7D89">
      <w:pPr>
        <w:ind w:firstLine="0"/>
        <w:jc w:val="center"/>
        <w:rPr>
          <w:color w:val="000000"/>
        </w:rPr>
      </w:pPr>
      <w:r>
        <w:rPr>
          <w:noProof/>
          <w:color w:val="000000"/>
        </w:rPr>
        <w:drawing>
          <wp:inline distT="0" distB="0" distL="0" distR="0">
            <wp:extent cx="1152525" cy="304800"/>
            <wp:effectExtent l="1905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152525" cy="304800"/>
                    </a:xfrm>
                    <a:prstGeom prst="rect">
                      <a:avLst/>
                    </a:prstGeom>
                    <a:noFill/>
                    <a:ln w="9525">
                      <a:noFill/>
                      <a:miter lim="800000"/>
                      <a:headEnd/>
                      <a:tailEnd/>
                    </a:ln>
                  </pic:spPr>
                </pic:pic>
              </a:graphicData>
            </a:graphic>
          </wp:inline>
        </w:drawing>
      </w:r>
    </w:p>
    <w:p w:rsidR="00CF7D89" w:rsidRDefault="00CF7D89" w:rsidP="00CF7D89">
      <w:pPr>
        <w:ind w:firstLine="0"/>
        <w:jc w:val="center"/>
        <w:rPr>
          <w:color w:val="000000"/>
          <w:sz w:val="18"/>
          <w:szCs w:val="18"/>
        </w:rPr>
      </w:pPr>
      <w:r w:rsidRPr="00265247">
        <w:rPr>
          <w:rFonts w:hint="eastAsia"/>
          <w:color w:val="000000"/>
          <w:sz w:val="18"/>
          <w:szCs w:val="18"/>
        </w:rPr>
        <w:t>聚合关系</w:t>
      </w:r>
    </w:p>
    <w:p w:rsidR="00CF7D89" w:rsidRDefault="00CF7D89" w:rsidP="00CF7D89">
      <w:pPr>
        <w:ind w:firstLine="0"/>
        <w:jc w:val="left"/>
        <w:rPr>
          <w:color w:val="000000"/>
        </w:rPr>
      </w:pPr>
      <w:r>
        <w:rPr>
          <w:rFonts w:hint="eastAsia"/>
          <w:color w:val="000000"/>
          <w:sz w:val="18"/>
          <w:szCs w:val="18"/>
        </w:rPr>
        <w:t xml:space="preserve">    </w:t>
      </w:r>
      <w:r w:rsidRPr="00265247">
        <w:rPr>
          <w:rFonts w:hint="eastAsia"/>
          <w:color w:val="000000"/>
        </w:rPr>
        <w:t>组合（</w:t>
      </w:r>
      <w:r w:rsidRPr="00265247">
        <w:rPr>
          <w:color w:val="000000"/>
        </w:rPr>
        <w:t>compostion</w:t>
      </w:r>
      <w:r w:rsidRPr="00265247">
        <w:rPr>
          <w:rFonts w:hint="eastAsia"/>
          <w:color w:val="000000"/>
        </w:rPr>
        <w:t>）也是关联关系的一种特例，体现的是一种</w:t>
      </w:r>
      <w:r w:rsidRPr="00265247">
        <w:rPr>
          <w:color w:val="000000"/>
        </w:rPr>
        <w:t>contain-a</w:t>
      </w:r>
      <w:r w:rsidRPr="00265247">
        <w:rPr>
          <w:rFonts w:hint="eastAsia"/>
          <w:color w:val="000000"/>
        </w:rPr>
        <w:t>关系，比聚合更强，是一种强聚合关系。它同样体现整体与部分的关系，但此时整体与部分是不可分的，整体生命周期的结束也意味着部分生命周期的结束，反之亦然。如大脑和人类。体现在代码层面</w:t>
      </w:r>
      <w:r>
        <w:rPr>
          <w:rFonts w:hint="eastAsia"/>
          <w:color w:val="000000"/>
        </w:rPr>
        <w:t>，组合关系与关联关系是</w:t>
      </w:r>
      <w:r w:rsidRPr="00265247">
        <w:rPr>
          <w:rFonts w:hint="eastAsia"/>
          <w:color w:val="000000"/>
        </w:rPr>
        <w:t>一致的，只能从语义来区分。组合与聚合几乎完全相同，唯一区别就是对于组合，“部分”不同脱离“整体”单独存在，其生命周期应该是一致的。</w:t>
      </w:r>
    </w:p>
    <w:p w:rsidR="00CF7D89" w:rsidRDefault="00CF7D89" w:rsidP="00CF7D89">
      <w:pPr>
        <w:ind w:firstLine="0"/>
        <w:jc w:val="left"/>
        <w:rPr>
          <w:color w:val="000000"/>
        </w:rPr>
      </w:pPr>
      <w:r>
        <w:rPr>
          <w:rFonts w:hint="eastAsia"/>
          <w:color w:val="000000"/>
        </w:rPr>
        <w:t>组合关系用尾部</w:t>
      </w:r>
      <w:r w:rsidRPr="00265247">
        <w:rPr>
          <w:rFonts w:hint="eastAsia"/>
          <w:color w:val="000000"/>
        </w:rPr>
        <w:t>带实心菱形的实线</w:t>
      </w:r>
      <w:r>
        <w:rPr>
          <w:rFonts w:hint="eastAsia"/>
          <w:color w:val="000000"/>
        </w:rPr>
        <w:t>表示（</w:t>
      </w:r>
      <w:r w:rsidRPr="001F65FC">
        <w:rPr>
          <w:rFonts w:hint="eastAsia"/>
          <w:color w:val="000000"/>
        </w:rPr>
        <w:t>菱形指向整体</w:t>
      </w:r>
      <w:r>
        <w:rPr>
          <w:rFonts w:hint="eastAsia"/>
          <w:color w:val="000000"/>
        </w:rPr>
        <w:t>）</w:t>
      </w:r>
      <w:r w:rsidRPr="00265247">
        <w:rPr>
          <w:rFonts w:hint="eastAsia"/>
          <w:color w:val="000000"/>
        </w:rPr>
        <w:t>，</w:t>
      </w:r>
      <w:r>
        <w:rPr>
          <w:rFonts w:hint="eastAsia"/>
          <w:color w:val="000000"/>
        </w:rPr>
        <w:t>如图所示。</w:t>
      </w:r>
    </w:p>
    <w:p w:rsidR="00CF7D89" w:rsidRDefault="00CF7D89" w:rsidP="00CF7D89">
      <w:pPr>
        <w:ind w:firstLine="0"/>
        <w:jc w:val="center"/>
        <w:rPr>
          <w:color w:val="000000"/>
        </w:rPr>
      </w:pPr>
      <w:r>
        <w:rPr>
          <w:noProof/>
          <w:color w:val="000000"/>
        </w:rPr>
        <w:drawing>
          <wp:inline distT="0" distB="0" distL="0" distR="0">
            <wp:extent cx="1276350" cy="381000"/>
            <wp:effectExtent l="19050" t="0" r="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276350" cy="381000"/>
                    </a:xfrm>
                    <a:prstGeom prst="rect">
                      <a:avLst/>
                    </a:prstGeom>
                    <a:noFill/>
                    <a:ln w="9525">
                      <a:noFill/>
                      <a:miter lim="800000"/>
                      <a:headEnd/>
                      <a:tailEnd/>
                    </a:ln>
                  </pic:spPr>
                </pic:pic>
              </a:graphicData>
            </a:graphic>
          </wp:inline>
        </w:drawing>
      </w:r>
    </w:p>
    <w:p w:rsidR="0033306B" w:rsidRDefault="00CF7D89" w:rsidP="00CF7D89">
      <w:pPr>
        <w:jc w:val="center"/>
      </w:pPr>
      <w:r w:rsidRPr="00265247">
        <w:rPr>
          <w:rFonts w:hint="eastAsia"/>
          <w:color w:val="000000"/>
          <w:sz w:val="18"/>
          <w:szCs w:val="18"/>
        </w:rPr>
        <w:t>组合关系</w:t>
      </w:r>
    </w:p>
    <w:p w:rsidR="0020628B" w:rsidRDefault="0020628B" w:rsidP="00C37A95">
      <w:pPr>
        <w:pStyle w:val="2"/>
        <w:spacing w:before="339" w:after="339"/>
      </w:pPr>
      <w:r>
        <w:rPr>
          <w:rFonts w:hint="eastAsia"/>
        </w:rPr>
        <w:lastRenderedPageBreak/>
        <w:t>第</w:t>
      </w:r>
      <w:r>
        <w:rPr>
          <w:rFonts w:hint="eastAsia"/>
        </w:rPr>
        <w:t>3</w:t>
      </w:r>
      <w:r>
        <w:rPr>
          <w:rFonts w:hint="eastAsia"/>
        </w:rPr>
        <w:t>章</w:t>
      </w:r>
      <w:r>
        <w:rPr>
          <w:rFonts w:hint="eastAsia"/>
        </w:rPr>
        <w:t xml:space="preserve">   </w:t>
      </w:r>
      <w:r>
        <w:rPr>
          <w:rFonts w:hint="eastAsia"/>
        </w:rPr>
        <w:t>习题参考答案</w:t>
      </w:r>
    </w:p>
    <w:p w:rsidR="00CF7D89" w:rsidRDefault="00CF7D89" w:rsidP="00CF7D89">
      <w:r>
        <w:rPr>
          <w:rFonts w:hint="eastAsia"/>
        </w:rPr>
        <w:t xml:space="preserve">1. </w:t>
      </w:r>
      <w:r>
        <w:rPr>
          <w:rFonts w:hint="eastAsia"/>
        </w:rPr>
        <w:t>答：</w:t>
      </w:r>
      <w:r w:rsidRPr="00CF7D89">
        <w:rPr>
          <w:rFonts w:hint="eastAsia"/>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需求分析要对软件将要解决的问题进行详细的分析，弄清楚问题的要求，包括需要输入什么数据，要得到什么结果，最后应输出什么。在软件工程中，需求分析就是确定要计算机“做什么”，要达到什么样的效果。</w:t>
      </w:r>
    </w:p>
    <w:p w:rsidR="00CF7D89" w:rsidRDefault="00CF7D89" w:rsidP="00CF7D89">
      <w:r>
        <w:rPr>
          <w:rFonts w:hint="eastAsia"/>
          <w:szCs w:val="21"/>
        </w:rPr>
        <w:t xml:space="preserve">2. </w:t>
      </w:r>
      <w:r>
        <w:rPr>
          <w:rFonts w:hint="eastAsia"/>
          <w:szCs w:val="21"/>
        </w:rPr>
        <w:t>答：</w:t>
      </w:r>
      <w:r w:rsidR="00EF6E4B">
        <w:rPr>
          <w:rFonts w:hint="eastAsia"/>
          <w:szCs w:val="21"/>
        </w:rPr>
        <w:t>需求</w:t>
      </w:r>
      <w:r w:rsidR="00EF6E4B" w:rsidRPr="00EF6E4B">
        <w:rPr>
          <w:rFonts w:hint="eastAsia"/>
          <w:szCs w:val="21"/>
        </w:rPr>
        <w:t>分析阶段，我们要明确系统的职责，范围和边界；确定软件的功能和性能；构建需求模型（用例模型）。</w:t>
      </w:r>
    </w:p>
    <w:p w:rsidR="00CF7D89" w:rsidRDefault="00CF7D89" w:rsidP="00CF7D89">
      <w:r>
        <w:rPr>
          <w:rFonts w:hint="eastAsia"/>
        </w:rPr>
        <w:t xml:space="preserve">3. </w:t>
      </w:r>
      <w:r>
        <w:rPr>
          <w:rFonts w:hint="eastAsia"/>
        </w:rPr>
        <w:t>答：</w:t>
      </w:r>
      <w:r w:rsidR="00EF6E4B" w:rsidRPr="00EF6E4B">
        <w:rPr>
          <w:rFonts w:hint="eastAsia"/>
        </w:rPr>
        <w:t>用例</w:t>
      </w:r>
      <w:r w:rsidR="00EF6E4B">
        <w:rPr>
          <w:rFonts w:hint="eastAsia"/>
        </w:rPr>
        <w:t>建模的主要目标</w:t>
      </w:r>
      <w:r w:rsidR="00EF6E4B" w:rsidRPr="00EF6E4B">
        <w:rPr>
          <w:rFonts w:hint="eastAsia"/>
        </w:rPr>
        <w:t>是</w:t>
      </w:r>
      <w:r w:rsidR="00EF6E4B">
        <w:rPr>
          <w:rFonts w:hint="eastAsia"/>
        </w:rPr>
        <w:t>确定</w:t>
      </w:r>
      <w:r w:rsidR="00EF6E4B" w:rsidRPr="00EF6E4B">
        <w:rPr>
          <w:rFonts w:hint="eastAsia"/>
        </w:rPr>
        <w:t>系统既定功能及系统环境的模型，它可以作为客户和开发人员之间的契约。用例是贯穿整个系统开发的一条主线。同一个用例模型即为需求工作流程的结果，可当作分析设计工作流程以及测试工作流程的输入使用</w:t>
      </w:r>
      <w:r>
        <w:rPr>
          <w:rFonts w:hint="eastAsia"/>
        </w:rPr>
        <w:t>。</w:t>
      </w:r>
    </w:p>
    <w:p w:rsidR="00CF7D89" w:rsidRDefault="00CF7D89" w:rsidP="00EF6E4B">
      <w:r>
        <w:rPr>
          <w:rFonts w:hint="eastAsia"/>
        </w:rPr>
        <w:t xml:space="preserve">4. </w:t>
      </w:r>
      <w:r>
        <w:rPr>
          <w:rFonts w:hint="eastAsia"/>
        </w:rPr>
        <w:t>答：</w:t>
      </w:r>
      <w:r w:rsidR="00EF6E4B">
        <w:rPr>
          <w:rFonts w:hint="eastAsia"/>
        </w:rPr>
        <w:t>（</w:t>
      </w:r>
      <w:r w:rsidR="00EF6E4B">
        <w:rPr>
          <w:rFonts w:hint="eastAsia"/>
        </w:rPr>
        <w:t>1</w:t>
      </w:r>
      <w:r w:rsidR="00EF6E4B">
        <w:rPr>
          <w:rFonts w:hint="eastAsia"/>
        </w:rPr>
        <w:t>）确定系统边界；（</w:t>
      </w:r>
      <w:r w:rsidR="00EF6E4B">
        <w:rPr>
          <w:rFonts w:hint="eastAsia"/>
        </w:rPr>
        <w:t>2</w:t>
      </w:r>
      <w:r w:rsidR="00EF6E4B">
        <w:rPr>
          <w:rFonts w:hint="eastAsia"/>
        </w:rPr>
        <w:t>）确定参与者；（</w:t>
      </w:r>
      <w:r w:rsidR="00EF6E4B">
        <w:rPr>
          <w:rFonts w:hint="eastAsia"/>
        </w:rPr>
        <w:t>3</w:t>
      </w:r>
      <w:r w:rsidR="00EF6E4B">
        <w:rPr>
          <w:rFonts w:hint="eastAsia"/>
        </w:rPr>
        <w:t>）找出所有的用例；（</w:t>
      </w:r>
      <w:r w:rsidR="00EF6E4B">
        <w:rPr>
          <w:rFonts w:hint="eastAsia"/>
        </w:rPr>
        <w:t>4</w:t>
      </w:r>
      <w:r w:rsidR="00EF6E4B">
        <w:rPr>
          <w:rFonts w:hint="eastAsia"/>
        </w:rPr>
        <w:t>）确定每个用例的级别；（</w:t>
      </w:r>
      <w:r w:rsidR="00EF6E4B">
        <w:rPr>
          <w:rFonts w:hint="eastAsia"/>
        </w:rPr>
        <w:t>5</w:t>
      </w:r>
      <w:r w:rsidR="00EF6E4B">
        <w:rPr>
          <w:rFonts w:hint="eastAsia"/>
        </w:rPr>
        <w:t>）撰写用例的文字描述</w:t>
      </w:r>
      <w:r w:rsidRPr="009F2CF9">
        <w:rPr>
          <w:rFonts w:hint="eastAsia"/>
        </w:rPr>
        <w:t>。</w:t>
      </w:r>
    </w:p>
    <w:p w:rsidR="00EF6E4B" w:rsidRDefault="00CF7D89" w:rsidP="00EF6E4B">
      <w:r>
        <w:rPr>
          <w:rFonts w:hint="eastAsia"/>
        </w:rPr>
        <w:t xml:space="preserve">5. </w:t>
      </w:r>
      <w:r>
        <w:rPr>
          <w:rFonts w:hint="eastAsia"/>
        </w:rPr>
        <w:t>答：</w:t>
      </w:r>
      <w:r w:rsidR="00EF6E4B">
        <w:rPr>
          <w:rFonts w:hint="eastAsia"/>
        </w:rPr>
        <w:t>识别参与者的问题如下：</w:t>
      </w:r>
      <w:r w:rsidR="00EF6E4B">
        <w:rPr>
          <w:rFonts w:hint="eastAsia"/>
        </w:rPr>
        <w:t xml:space="preserve">1. </w:t>
      </w:r>
      <w:r w:rsidR="00EF6E4B">
        <w:rPr>
          <w:rFonts w:hint="eastAsia"/>
        </w:rPr>
        <w:t>谁会来使用这个系统？</w:t>
      </w:r>
      <w:r w:rsidR="00EF6E4B">
        <w:rPr>
          <w:rFonts w:hint="eastAsia"/>
        </w:rPr>
        <w:t xml:space="preserve">2. </w:t>
      </w:r>
      <w:r w:rsidR="00EF6E4B">
        <w:rPr>
          <w:rFonts w:hint="eastAsia"/>
        </w:rPr>
        <w:t>谁会来安装这个系统？</w:t>
      </w:r>
      <w:r w:rsidR="00EF6E4B">
        <w:rPr>
          <w:rFonts w:hint="eastAsia"/>
        </w:rPr>
        <w:t xml:space="preserve">3. </w:t>
      </w:r>
      <w:r w:rsidR="00EF6E4B">
        <w:rPr>
          <w:rFonts w:hint="eastAsia"/>
        </w:rPr>
        <w:t>谁会来启动这个系统？</w:t>
      </w:r>
      <w:r w:rsidR="00EF6E4B">
        <w:rPr>
          <w:rFonts w:hint="eastAsia"/>
        </w:rPr>
        <w:t xml:space="preserve">4. </w:t>
      </w:r>
      <w:r w:rsidR="00EF6E4B">
        <w:rPr>
          <w:rFonts w:hint="eastAsia"/>
        </w:rPr>
        <w:t>谁会来维护这个系统？</w:t>
      </w:r>
      <w:r w:rsidR="00EF6E4B">
        <w:rPr>
          <w:rFonts w:hint="eastAsia"/>
        </w:rPr>
        <w:t xml:space="preserve">5. </w:t>
      </w:r>
      <w:r w:rsidR="00EF6E4B">
        <w:rPr>
          <w:rFonts w:hint="eastAsia"/>
        </w:rPr>
        <w:t>谁会来关闭这个系统？</w:t>
      </w:r>
      <w:r w:rsidR="00EF6E4B">
        <w:rPr>
          <w:rFonts w:hint="eastAsia"/>
        </w:rPr>
        <w:t xml:space="preserve">6. </w:t>
      </w:r>
      <w:r w:rsidR="00EF6E4B">
        <w:rPr>
          <w:rFonts w:hint="eastAsia"/>
        </w:rPr>
        <w:t>那些系统会来使用这个系统？</w:t>
      </w:r>
      <w:r w:rsidR="00EF6E4B">
        <w:rPr>
          <w:rFonts w:hint="eastAsia"/>
        </w:rPr>
        <w:t xml:space="preserve">7. </w:t>
      </w:r>
      <w:r w:rsidR="00EF6E4B">
        <w:rPr>
          <w:rFonts w:hint="eastAsia"/>
        </w:rPr>
        <w:t>谁会从这个系统获取信息？</w:t>
      </w:r>
      <w:r w:rsidR="00EF6E4B">
        <w:rPr>
          <w:rFonts w:hint="eastAsia"/>
        </w:rPr>
        <w:t xml:space="preserve">8. </w:t>
      </w:r>
      <w:r w:rsidR="00EF6E4B">
        <w:rPr>
          <w:rFonts w:hint="eastAsia"/>
        </w:rPr>
        <w:t>谁会给这个系统提供信息？</w:t>
      </w:r>
    </w:p>
    <w:p w:rsidR="00CF7D89" w:rsidRDefault="00EF6E4B" w:rsidP="00EF6E4B">
      <w:r>
        <w:rPr>
          <w:rFonts w:hint="eastAsia"/>
        </w:rPr>
        <w:t>识别用例的问题：</w:t>
      </w:r>
      <w:r>
        <w:t xml:space="preserve"> </w:t>
      </w:r>
      <w:r>
        <w:rPr>
          <w:rFonts w:hint="eastAsia"/>
        </w:rPr>
        <w:t xml:space="preserve">1. </w:t>
      </w:r>
      <w:r>
        <w:rPr>
          <w:rFonts w:hint="eastAsia"/>
        </w:rPr>
        <w:t>参与者想要从这个系统获得什么样的功能？</w:t>
      </w:r>
      <w:r>
        <w:rPr>
          <w:rFonts w:hint="eastAsia"/>
        </w:rPr>
        <w:t xml:space="preserve">2. </w:t>
      </w:r>
      <w:r>
        <w:rPr>
          <w:rFonts w:hint="eastAsia"/>
        </w:rPr>
        <w:t>这个系统存储信息吗？哪些参与者将建立、读取、更新和删除这些信息？</w:t>
      </w:r>
      <w:r>
        <w:rPr>
          <w:rFonts w:hint="eastAsia"/>
        </w:rPr>
        <w:t xml:space="preserve">3. </w:t>
      </w:r>
      <w:r>
        <w:rPr>
          <w:rFonts w:hint="eastAsia"/>
        </w:rPr>
        <w:t>当系统内部状态发生变化时，这个系统需要通知参与者吗？</w:t>
      </w:r>
      <w:r>
        <w:rPr>
          <w:rFonts w:hint="eastAsia"/>
        </w:rPr>
        <w:t xml:space="preserve">4. </w:t>
      </w:r>
      <w:r>
        <w:rPr>
          <w:rFonts w:hint="eastAsia"/>
        </w:rPr>
        <w:t>是否有什么外部事件是这个系统需要知道的？当这个外部事件发生时，哪些参与者会通知这个系统？</w:t>
      </w:r>
      <w:r>
        <w:rPr>
          <w:rFonts w:hint="eastAsia"/>
        </w:rPr>
        <w:t xml:space="preserve">5. </w:t>
      </w:r>
      <w:r>
        <w:rPr>
          <w:rFonts w:hint="eastAsia"/>
        </w:rPr>
        <w:t>这个系统需要定期执行什么操作吗？</w:t>
      </w:r>
      <w:r>
        <w:rPr>
          <w:rFonts w:hint="eastAsia"/>
        </w:rPr>
        <w:t xml:space="preserve">6. </w:t>
      </w:r>
      <w:r>
        <w:rPr>
          <w:rFonts w:hint="eastAsia"/>
        </w:rPr>
        <w:t>当发生了某些重要的外部事件时，这个系统需要自动执行某些操作吗？</w:t>
      </w:r>
      <w:r>
        <w:rPr>
          <w:rFonts w:hint="eastAsia"/>
        </w:rPr>
        <w:t xml:space="preserve">7. </w:t>
      </w:r>
      <w:r>
        <w:rPr>
          <w:rFonts w:hint="eastAsia"/>
        </w:rPr>
        <w:t>这个用例的名称够明确吗？是否能够从这个用例的名称，直接判断出它的结果？</w:t>
      </w:r>
      <w:r>
        <w:rPr>
          <w:rFonts w:hint="eastAsia"/>
        </w:rPr>
        <w:t xml:space="preserve">8. </w:t>
      </w:r>
      <w:r>
        <w:rPr>
          <w:rFonts w:hint="eastAsia"/>
        </w:rPr>
        <w:t>这个用例会有多样的结果吗？还是这些结果，是在不同的时间点产生的？</w:t>
      </w:r>
      <w:r>
        <w:t xml:space="preserve"> </w:t>
      </w:r>
    </w:p>
    <w:p w:rsidR="00EF6E4B" w:rsidRDefault="00CF7D89" w:rsidP="00EF6E4B">
      <w:pPr>
        <w:rPr>
          <w:color w:val="000000"/>
        </w:rPr>
      </w:pPr>
      <w:r>
        <w:rPr>
          <w:rFonts w:hint="eastAsia"/>
        </w:rPr>
        <w:t xml:space="preserve">6. </w:t>
      </w:r>
      <w:r>
        <w:rPr>
          <w:rFonts w:hint="eastAsia"/>
        </w:rPr>
        <w:t>答：</w:t>
      </w:r>
      <w:r w:rsidR="00EF6E4B" w:rsidRPr="006954E2">
        <w:rPr>
          <w:rFonts w:hint="eastAsia"/>
          <w:color w:val="000000"/>
        </w:rPr>
        <w:t>通常情况下，用例描述包含以下内容：</w:t>
      </w:r>
    </w:p>
    <w:p w:rsidR="00EF6E4B" w:rsidRDefault="00EF6E4B" w:rsidP="00EF6E4B">
      <w:pPr>
        <w:numPr>
          <w:ilvl w:val="0"/>
          <w:numId w:val="10"/>
        </w:numPr>
        <w:tabs>
          <w:tab w:val="clear" w:pos="840"/>
        </w:tabs>
        <w:ind w:left="845"/>
      </w:pPr>
      <w:r w:rsidRPr="006954E2">
        <w:rPr>
          <w:rFonts w:hint="eastAsia"/>
        </w:rPr>
        <w:t>简要说明：对用例作用和目的的简要描述。</w:t>
      </w:r>
      <w:r w:rsidRPr="006954E2">
        <w:t xml:space="preserve"> </w:t>
      </w:r>
    </w:p>
    <w:p w:rsidR="00EF6E4B" w:rsidRDefault="00EF6E4B" w:rsidP="00EF6E4B">
      <w:pPr>
        <w:numPr>
          <w:ilvl w:val="0"/>
          <w:numId w:val="10"/>
        </w:numPr>
        <w:tabs>
          <w:tab w:val="clear" w:pos="840"/>
        </w:tabs>
        <w:ind w:left="845"/>
      </w:pPr>
      <w:r w:rsidRPr="006954E2">
        <w:rPr>
          <w:rFonts w:hint="eastAsia"/>
        </w:rPr>
        <w:t>事件流：事件流包括基本流和备选流。基本流描述的是用例的基本流程，是指用例“正常”运行时的场景。</w:t>
      </w:r>
    </w:p>
    <w:p w:rsidR="00EF6E4B" w:rsidRDefault="00EF6E4B" w:rsidP="00EF6E4B">
      <w:pPr>
        <w:numPr>
          <w:ilvl w:val="0"/>
          <w:numId w:val="10"/>
        </w:numPr>
        <w:tabs>
          <w:tab w:val="clear" w:pos="840"/>
        </w:tabs>
        <w:ind w:left="845"/>
      </w:pPr>
      <w:r w:rsidRPr="006954E2">
        <w:rPr>
          <w:rFonts w:hint="eastAsia"/>
        </w:rPr>
        <w:t>用例场景：同一个用例在实际执行的时候会有很多不同的情况发生，称之为用例场景，也可以说用例场景就是用例的实例。</w:t>
      </w:r>
    </w:p>
    <w:p w:rsidR="00EF6E4B" w:rsidRDefault="00EF6E4B" w:rsidP="00EF6E4B">
      <w:pPr>
        <w:numPr>
          <w:ilvl w:val="0"/>
          <w:numId w:val="10"/>
        </w:numPr>
        <w:tabs>
          <w:tab w:val="clear" w:pos="840"/>
        </w:tabs>
        <w:ind w:left="845"/>
      </w:pPr>
      <w:r w:rsidRPr="006954E2">
        <w:rPr>
          <w:rFonts w:hint="eastAsia"/>
        </w:rPr>
        <w:t>特殊需求：特殊需求指的是一个用例的非功能性需求和设计约束。特殊需求通常是非功能性需求，包括可靠性、性能、可用性和可扩展性等。例如法律或法规方面的需求、应用程序标准和所构建系统的质量属性等。</w:t>
      </w:r>
    </w:p>
    <w:p w:rsidR="00EF6E4B" w:rsidRDefault="00EF6E4B" w:rsidP="00EF6E4B">
      <w:pPr>
        <w:numPr>
          <w:ilvl w:val="0"/>
          <w:numId w:val="10"/>
        </w:numPr>
        <w:tabs>
          <w:tab w:val="clear" w:pos="840"/>
        </w:tabs>
        <w:ind w:left="845"/>
      </w:pPr>
      <w:r w:rsidRPr="006954E2">
        <w:rPr>
          <w:rFonts w:hint="eastAsia"/>
        </w:rPr>
        <w:t>前置条件：执行用例之前系统必须所处的状态。例如，前置条件是要求用户有访问的权限或是要求某个用例必须已经执行完。</w:t>
      </w:r>
      <w:r w:rsidRPr="006954E2">
        <w:t xml:space="preserve"> </w:t>
      </w:r>
    </w:p>
    <w:p w:rsidR="00CF7D89" w:rsidRDefault="00EF6E4B" w:rsidP="00EF6E4B">
      <w:pPr>
        <w:numPr>
          <w:ilvl w:val="0"/>
          <w:numId w:val="10"/>
        </w:numPr>
        <w:tabs>
          <w:tab w:val="clear" w:pos="840"/>
        </w:tabs>
        <w:ind w:left="845"/>
      </w:pPr>
      <w:r w:rsidRPr="006954E2">
        <w:rPr>
          <w:rFonts w:hint="eastAsia"/>
        </w:rPr>
        <w:lastRenderedPageBreak/>
        <w:t>后置条件：用例执行完毕后系统可能处于的一组状态。例如，要求在某个用例执行完后，必须执行另一个用例。</w:t>
      </w:r>
    </w:p>
    <w:p w:rsidR="00CF7D89" w:rsidRDefault="00CF7D89" w:rsidP="00EF6E4B">
      <w:r>
        <w:rPr>
          <w:rFonts w:hint="eastAsia"/>
        </w:rPr>
        <w:t xml:space="preserve">7. </w:t>
      </w:r>
      <w:r>
        <w:rPr>
          <w:rFonts w:hint="eastAsia"/>
        </w:rPr>
        <w:t>答：</w:t>
      </w:r>
      <w:r w:rsidR="00EF6E4B">
        <w:rPr>
          <w:rFonts w:hint="eastAsia"/>
        </w:rPr>
        <w:t>用户、时间和天气</w:t>
      </w:r>
      <w:r>
        <w:rPr>
          <w:rFonts w:hint="eastAsia"/>
        </w:rPr>
        <w:t>。</w:t>
      </w:r>
    </w:p>
    <w:p w:rsidR="00CF7D89" w:rsidRDefault="00CF7D89" w:rsidP="00CF7D89">
      <w:r>
        <w:rPr>
          <w:rFonts w:hint="eastAsia"/>
        </w:rPr>
        <w:t xml:space="preserve">8. </w:t>
      </w:r>
      <w:r>
        <w:rPr>
          <w:rFonts w:hint="eastAsia"/>
        </w:rPr>
        <w:t>答：</w:t>
      </w:r>
      <w:r w:rsidR="00BD6533">
        <w:rPr>
          <w:rFonts w:hint="eastAsia"/>
        </w:rPr>
        <w:t>使用错误，</w:t>
      </w:r>
      <w:r w:rsidR="00F77A73">
        <w:rPr>
          <w:rFonts w:hint="eastAsia"/>
        </w:rPr>
        <w:t>超类参与者应该具有子类参与者的公共属性和公共行为</w:t>
      </w:r>
      <w:r w:rsidRPr="00F24576">
        <w:rPr>
          <w:rFonts w:hint="eastAsia"/>
        </w:rPr>
        <w:t>。</w:t>
      </w:r>
    </w:p>
    <w:p w:rsidR="00CF7D89" w:rsidRDefault="00CF7D89" w:rsidP="00F77A73">
      <w:r>
        <w:rPr>
          <w:rFonts w:hint="eastAsia"/>
        </w:rPr>
        <w:t xml:space="preserve">9. </w:t>
      </w:r>
      <w:r>
        <w:rPr>
          <w:rFonts w:hint="eastAsia"/>
        </w:rPr>
        <w:t>答：</w:t>
      </w:r>
      <w:r w:rsidR="00F77A73">
        <w:rPr>
          <w:rFonts w:hint="eastAsia"/>
        </w:rPr>
        <w:t>使用错误，扩展关系应用于构建灵活的系统或者系统异常情况建模</w:t>
      </w:r>
      <w:r>
        <w:rPr>
          <w:rFonts w:hint="eastAsia"/>
        </w:rPr>
        <w:t>。</w:t>
      </w:r>
    </w:p>
    <w:p w:rsidR="00CF7D89" w:rsidRPr="00CF7D89" w:rsidRDefault="00CF7D89" w:rsidP="00EF0E26">
      <w:pPr>
        <w:pStyle w:val="a"/>
        <w:numPr>
          <w:ilvl w:val="0"/>
          <w:numId w:val="0"/>
        </w:numPr>
        <w:ind w:firstLine="425"/>
        <w:rPr>
          <w:kern w:val="0"/>
          <w:szCs w:val="20"/>
        </w:rPr>
      </w:pPr>
    </w:p>
    <w:p w:rsidR="004C2EF5" w:rsidRDefault="004C2EF5" w:rsidP="00C37A95">
      <w:pPr>
        <w:pStyle w:val="2"/>
        <w:spacing w:before="339" w:after="339"/>
      </w:pPr>
      <w:r>
        <w:rPr>
          <w:rFonts w:hint="eastAsia"/>
        </w:rPr>
        <w:t>第</w:t>
      </w:r>
      <w:r>
        <w:rPr>
          <w:rFonts w:hint="eastAsia"/>
        </w:rPr>
        <w:t>4</w:t>
      </w:r>
      <w:r>
        <w:rPr>
          <w:rFonts w:hint="eastAsia"/>
        </w:rPr>
        <w:t>章</w:t>
      </w:r>
      <w:r>
        <w:rPr>
          <w:rFonts w:hint="eastAsia"/>
        </w:rPr>
        <w:t xml:space="preserve">   </w:t>
      </w:r>
      <w:r>
        <w:rPr>
          <w:rFonts w:hint="eastAsia"/>
        </w:rPr>
        <w:t>习题参考答案</w:t>
      </w:r>
    </w:p>
    <w:p w:rsidR="00256C07" w:rsidRDefault="00256C07" w:rsidP="00256C07">
      <w:r>
        <w:rPr>
          <w:rFonts w:hint="eastAsia"/>
        </w:rPr>
        <w:t xml:space="preserve">1. </w:t>
      </w:r>
      <w:r>
        <w:rPr>
          <w:rFonts w:hint="eastAsia"/>
        </w:rPr>
        <w:t>答：</w:t>
      </w:r>
      <w:r w:rsidRPr="00373163">
        <w:rPr>
          <w:rFonts w:hint="eastAsia"/>
        </w:rPr>
        <w:t>软件系统的静态分析模型描述的是系统所操纵的数据块之间持有的结构上的关系。它们描述数据如何分配到对象之中，这些对象如何分类，以及它们之间可以具有什么关系。类图和对象图是两种最重要的静态模型。</w:t>
      </w:r>
      <w:r w:rsidRPr="00373163">
        <w:t>UML</w:t>
      </w:r>
      <w:r w:rsidRPr="00373163">
        <w:rPr>
          <w:rFonts w:hint="eastAsia"/>
        </w:rPr>
        <w:t>中的类图和对象图显示了系统的静态结构，其中的类、对象和关联是图形元素的基础。由于类图表达的是系统的静态结构，所以在系统的整个生命周期中，这种描述都是有效的。</w:t>
      </w:r>
    </w:p>
    <w:p w:rsidR="00256C07" w:rsidRDefault="00256C07" w:rsidP="00256C07">
      <w:r>
        <w:rPr>
          <w:rFonts w:hint="eastAsia"/>
          <w:szCs w:val="21"/>
        </w:rPr>
        <w:t xml:space="preserve">2. </w:t>
      </w:r>
      <w:r>
        <w:rPr>
          <w:rFonts w:hint="eastAsia"/>
          <w:szCs w:val="21"/>
        </w:rPr>
        <w:t>答：</w:t>
      </w:r>
      <w:r>
        <w:rPr>
          <w:rFonts w:hint="eastAsia"/>
        </w:rPr>
        <w:t>类图</w:t>
      </w:r>
      <w:r w:rsidRPr="00881B57">
        <w:rPr>
          <w:rFonts w:hint="eastAsia"/>
        </w:rPr>
        <w:t>（</w:t>
      </w:r>
      <w:r w:rsidRPr="00881B57">
        <w:rPr>
          <w:rFonts w:hint="eastAsia"/>
        </w:rPr>
        <w:t>Class diagram</w:t>
      </w:r>
      <w:r w:rsidRPr="00881B57">
        <w:rPr>
          <w:rFonts w:hint="eastAsia"/>
        </w:rPr>
        <w:t>）</w:t>
      </w:r>
      <w:r>
        <w:rPr>
          <w:rFonts w:hint="eastAsia"/>
        </w:rPr>
        <w:t>是用类和它们之间的关系描述系统的一种图形，是从静态角度表示系统的。</w:t>
      </w:r>
      <w:r w:rsidRPr="00373163">
        <w:rPr>
          <w:rFonts w:hint="eastAsia"/>
        </w:rPr>
        <w:t>类图中的关键元素是类元及它们之间的关系。类元是描述事物的建模元素，类和接口都是类元。类之间的关系包括依赖</w:t>
      </w:r>
      <w:r w:rsidRPr="00373163">
        <w:t>(Dependency)</w:t>
      </w:r>
      <w:r w:rsidRPr="00373163">
        <w:rPr>
          <w:rFonts w:hint="eastAsia"/>
        </w:rPr>
        <w:t>关系、泛化</w:t>
      </w:r>
      <w:r w:rsidRPr="00373163">
        <w:t>(Generalization)</w:t>
      </w:r>
      <w:r w:rsidRPr="00373163">
        <w:rPr>
          <w:rFonts w:hint="eastAsia"/>
        </w:rPr>
        <w:t>关系、关联</w:t>
      </w:r>
      <w:r w:rsidRPr="00373163">
        <w:t>(Association)</w:t>
      </w:r>
      <w:r w:rsidRPr="00373163">
        <w:rPr>
          <w:rFonts w:hint="eastAsia"/>
        </w:rPr>
        <w:t>关系以及实现</w:t>
      </w:r>
      <w:r w:rsidRPr="00373163">
        <w:t>(Realization)</w:t>
      </w:r>
      <w:r w:rsidRPr="00373163">
        <w:rPr>
          <w:rFonts w:hint="eastAsia"/>
        </w:rPr>
        <w:t>关系等。</w:t>
      </w:r>
    </w:p>
    <w:p w:rsidR="00256C07" w:rsidRDefault="00256C07" w:rsidP="00256C07">
      <w:r>
        <w:rPr>
          <w:rFonts w:hint="eastAsia"/>
        </w:rPr>
        <w:t xml:space="preserve">3. </w:t>
      </w:r>
      <w:r w:rsidRPr="000E6E2A">
        <w:rPr>
          <w:rFonts w:hint="eastAsia"/>
        </w:rPr>
        <w:t>关联关系是一种结构关系，指出了一个事物的对象与另一个事物的对象之间在语义上的连接。例如，一个学生选修一门特定的课程。对于构建复杂系统的模型来说，能够从需求分析中抽象出类和类与类之间的关联关系是很重要的。</w:t>
      </w:r>
    </w:p>
    <w:p w:rsidR="00256C07" w:rsidRDefault="00256C07" w:rsidP="00256C07">
      <w:r>
        <w:rPr>
          <w:rFonts w:hint="eastAsia"/>
        </w:rPr>
        <w:t xml:space="preserve">4. </w:t>
      </w:r>
      <w:r>
        <w:rPr>
          <w:rFonts w:hint="eastAsia"/>
        </w:rPr>
        <w:t>答：</w:t>
      </w:r>
      <w:r w:rsidRPr="000E6E2A">
        <w:rPr>
          <w:rFonts w:hint="eastAsia"/>
          <w:color w:val="000000"/>
        </w:rPr>
        <w:t>关联的两端都可以指定一个重数，该重数表示该端点可以有多少个对象与另一个端点的一个对象关联。关联关系端点的重数可以描述为取值范围、特定值、无限定的范围或一组离散值。例如，“</w:t>
      </w:r>
      <w:r w:rsidRPr="000E6E2A">
        <w:rPr>
          <w:color w:val="000000"/>
        </w:rPr>
        <w:t>0..1</w:t>
      </w:r>
      <w:r w:rsidRPr="000E6E2A">
        <w:rPr>
          <w:rFonts w:hint="eastAsia"/>
          <w:color w:val="000000"/>
        </w:rPr>
        <w:t>”表示“零到</w:t>
      </w:r>
      <w:r w:rsidRPr="000E6E2A">
        <w:rPr>
          <w:color w:val="000000"/>
        </w:rPr>
        <w:t xml:space="preserve">1 </w:t>
      </w:r>
      <w:r w:rsidRPr="000E6E2A">
        <w:rPr>
          <w:rFonts w:hint="eastAsia"/>
          <w:color w:val="000000"/>
        </w:rPr>
        <w:t>个对象”，“</w:t>
      </w:r>
      <w:r w:rsidRPr="000E6E2A">
        <w:rPr>
          <w:color w:val="000000"/>
        </w:rPr>
        <w:t xml:space="preserve"> 5..</w:t>
      </w:r>
      <w:smartTag w:uri="urn:schemas-microsoft-com:office:smarttags" w:element="chmetcnv">
        <w:smartTagPr>
          <w:attr w:name="TCSC" w:val="0"/>
          <w:attr w:name="NumberType" w:val="1"/>
          <w:attr w:name="Negative" w:val="False"/>
          <w:attr w:name="HasSpace" w:val="False"/>
          <w:attr w:name="SourceValue" w:val="17"/>
          <w:attr w:name="UnitName" w:val="”"/>
        </w:smartTagPr>
        <w:r w:rsidRPr="000E6E2A">
          <w:rPr>
            <w:color w:val="000000"/>
          </w:rPr>
          <w:t>17</w:t>
        </w:r>
        <w:r w:rsidRPr="000E6E2A">
          <w:rPr>
            <w:rFonts w:hint="eastAsia"/>
            <w:color w:val="000000"/>
          </w:rPr>
          <w:t>”</w:t>
        </w:r>
      </w:smartTag>
      <w:r w:rsidRPr="000E6E2A">
        <w:rPr>
          <w:rFonts w:hint="eastAsia"/>
          <w:color w:val="000000"/>
        </w:rPr>
        <w:t>表示</w:t>
      </w:r>
      <w:r w:rsidRPr="000E6E2A">
        <w:rPr>
          <w:color w:val="000000"/>
        </w:rPr>
        <w:t xml:space="preserve"> </w:t>
      </w:r>
      <w:r w:rsidRPr="000E6E2A">
        <w:rPr>
          <w:rFonts w:hint="eastAsia"/>
          <w:color w:val="000000"/>
        </w:rPr>
        <w:t>“</w:t>
      </w:r>
      <w:r w:rsidRPr="000E6E2A">
        <w:rPr>
          <w:color w:val="000000"/>
        </w:rPr>
        <w:t xml:space="preserve">5 </w:t>
      </w:r>
      <w:r w:rsidRPr="000E6E2A">
        <w:rPr>
          <w:rFonts w:hint="eastAsia"/>
          <w:color w:val="000000"/>
        </w:rPr>
        <w:t>到</w:t>
      </w:r>
      <w:r w:rsidRPr="000E6E2A">
        <w:rPr>
          <w:color w:val="000000"/>
        </w:rPr>
        <w:t xml:space="preserve">17 </w:t>
      </w:r>
      <w:r w:rsidRPr="000E6E2A">
        <w:rPr>
          <w:rFonts w:hint="eastAsia"/>
          <w:color w:val="000000"/>
        </w:rPr>
        <w:t>个对象”，“</w:t>
      </w:r>
      <w:r w:rsidRPr="000E6E2A">
        <w:rPr>
          <w:color w:val="000000"/>
        </w:rPr>
        <w:t>2</w:t>
      </w:r>
      <w:r w:rsidRPr="000E6E2A">
        <w:rPr>
          <w:rFonts w:hint="eastAsia"/>
          <w:color w:val="000000"/>
        </w:rPr>
        <w:t>”表示“</w:t>
      </w:r>
      <w:r w:rsidRPr="000E6E2A">
        <w:rPr>
          <w:color w:val="000000"/>
        </w:rPr>
        <w:t xml:space="preserve">2 </w:t>
      </w:r>
      <w:r w:rsidRPr="000E6E2A">
        <w:rPr>
          <w:rFonts w:hint="eastAsia"/>
          <w:color w:val="000000"/>
        </w:rPr>
        <w:t>个对象”。</w:t>
      </w:r>
    </w:p>
    <w:p w:rsidR="00256C07" w:rsidRDefault="00256C07" w:rsidP="00256C07">
      <w:r>
        <w:rPr>
          <w:rFonts w:hint="eastAsia"/>
        </w:rPr>
        <w:t xml:space="preserve">5. </w:t>
      </w:r>
      <w:r>
        <w:rPr>
          <w:rFonts w:hint="eastAsia"/>
        </w:rPr>
        <w:t>答：参考</w:t>
      </w:r>
      <w:r>
        <w:rPr>
          <w:rFonts w:hint="eastAsia"/>
        </w:rPr>
        <w:t>4.3</w:t>
      </w:r>
      <w:r>
        <w:rPr>
          <w:rFonts w:hint="eastAsia"/>
        </w:rPr>
        <w:t>节内容。</w:t>
      </w:r>
    </w:p>
    <w:p w:rsidR="00902008" w:rsidRDefault="00902008" w:rsidP="00C37A95">
      <w:pPr>
        <w:pStyle w:val="2"/>
        <w:spacing w:before="339" w:after="339"/>
      </w:pPr>
      <w:r>
        <w:rPr>
          <w:rFonts w:hint="eastAsia"/>
        </w:rPr>
        <w:t>第</w:t>
      </w:r>
      <w:r>
        <w:rPr>
          <w:rFonts w:hint="eastAsia"/>
        </w:rPr>
        <w:t>5</w:t>
      </w:r>
      <w:r>
        <w:rPr>
          <w:rFonts w:hint="eastAsia"/>
        </w:rPr>
        <w:t>章</w:t>
      </w:r>
      <w:r>
        <w:rPr>
          <w:rFonts w:hint="eastAsia"/>
        </w:rPr>
        <w:t xml:space="preserve">   </w:t>
      </w:r>
      <w:r>
        <w:rPr>
          <w:rFonts w:hint="eastAsia"/>
        </w:rPr>
        <w:t>习题参考答案</w:t>
      </w:r>
    </w:p>
    <w:p w:rsidR="00902008" w:rsidRDefault="00902008" w:rsidP="00902008">
      <w:r>
        <w:rPr>
          <w:rFonts w:hint="eastAsia"/>
        </w:rPr>
        <w:t xml:space="preserve">1. </w:t>
      </w:r>
      <w:r w:rsidR="00A14D3F">
        <w:rPr>
          <w:rFonts w:hint="eastAsia"/>
        </w:rPr>
        <w:t>答：</w:t>
      </w:r>
      <w:r w:rsidR="001F666C" w:rsidRPr="001F666C">
        <w:rPr>
          <w:rFonts w:hint="eastAsia"/>
        </w:rPr>
        <w:t>对象图提供了系统的一个“快照”，显示在给定时间实际存在的对象以及它们之间的链接。可以为一个系统绘制多个不同的对象图，每个都代表系统在一个给定时刻的状态。对象图展示系统在给定时间持有的数据，这些数据可以表示为各个对象、在这些对象中存储的属性值或者这些对象之间的链接。</w:t>
      </w:r>
    </w:p>
    <w:p w:rsidR="00902008" w:rsidRDefault="00902008" w:rsidP="00902008">
      <w:pPr>
        <w:rPr>
          <w:szCs w:val="21"/>
        </w:rPr>
      </w:pPr>
      <w:r>
        <w:rPr>
          <w:rFonts w:hint="eastAsia"/>
          <w:szCs w:val="21"/>
        </w:rPr>
        <w:t xml:space="preserve">2. </w:t>
      </w:r>
      <w:r w:rsidR="001F666C">
        <w:rPr>
          <w:rFonts w:hint="eastAsia"/>
          <w:szCs w:val="21"/>
        </w:rPr>
        <w:t>答</w:t>
      </w:r>
      <w:r>
        <w:rPr>
          <w:rFonts w:hint="eastAsia"/>
          <w:szCs w:val="21"/>
        </w:rPr>
        <w:t>：</w:t>
      </w:r>
      <w:r w:rsidR="001F666C" w:rsidRPr="00355FA2">
        <w:rPr>
          <w:rFonts w:hint="eastAsia"/>
        </w:rPr>
        <w:t>对象图中包含对象</w:t>
      </w:r>
      <w:r w:rsidR="001F666C" w:rsidRPr="00355FA2">
        <w:t>(Object)</w:t>
      </w:r>
      <w:r w:rsidR="001F666C" w:rsidRPr="00355FA2">
        <w:rPr>
          <w:rFonts w:hint="eastAsia"/>
        </w:rPr>
        <w:t>和链</w:t>
      </w:r>
      <w:r w:rsidR="001F666C" w:rsidRPr="00355FA2">
        <w:t>(Link)</w:t>
      </w:r>
      <w:r w:rsidR="001F666C" w:rsidRPr="00355FA2">
        <w:rPr>
          <w:rFonts w:hint="eastAsia"/>
        </w:rPr>
        <w:t>。其中对象是类的特定实例，链是类之间关系的实例，表示对象之间的特定关系。</w:t>
      </w:r>
    </w:p>
    <w:p w:rsidR="001F666C" w:rsidRDefault="004D48D2" w:rsidP="001F666C">
      <w:pPr>
        <w:ind w:firstLineChars="200" w:firstLine="413"/>
      </w:pPr>
      <w:r>
        <w:rPr>
          <w:rFonts w:hint="eastAsia"/>
        </w:rPr>
        <w:lastRenderedPageBreak/>
        <w:t xml:space="preserve">3. </w:t>
      </w:r>
      <w:r w:rsidR="001F666C">
        <w:rPr>
          <w:rFonts w:hint="eastAsia"/>
        </w:rPr>
        <w:t>答：</w:t>
      </w:r>
      <w:r w:rsidR="001F666C" w:rsidRPr="00355FA2">
        <w:rPr>
          <w:rFonts w:hint="eastAsia"/>
        </w:rPr>
        <w:t>类图与对象图的区别如表所示。</w:t>
      </w:r>
      <w:r w:rsidR="001F666C" w:rsidRPr="00355FA2">
        <w:tab/>
      </w:r>
    </w:p>
    <w:p w:rsidR="001F666C" w:rsidRPr="00DB707E" w:rsidRDefault="001F666C" w:rsidP="001F666C">
      <w:pPr>
        <w:tabs>
          <w:tab w:val="left" w:pos="4260"/>
        </w:tabs>
        <w:spacing w:line="360" w:lineRule="auto"/>
        <w:jc w:val="center"/>
        <w:rPr>
          <w:rFonts w:ascii="宋体" w:hAnsi="宋体" w:cs="宋体"/>
          <w:sz w:val="18"/>
          <w:szCs w:val="18"/>
        </w:rPr>
      </w:pPr>
      <w:r w:rsidRPr="00355FA2">
        <w:rPr>
          <w:rFonts w:ascii="宋体" w:hAnsi="宋体" w:cs="宋体" w:hint="eastAsia"/>
          <w:sz w:val="18"/>
          <w:szCs w:val="18"/>
        </w:rPr>
        <w:t>表</w:t>
      </w:r>
      <w:r w:rsidRPr="00355FA2">
        <w:rPr>
          <w:rFonts w:ascii="宋体" w:hAnsi="宋体" w:cs="宋体"/>
          <w:sz w:val="18"/>
          <w:szCs w:val="18"/>
        </w:rPr>
        <w:t xml:space="preserve"> 类图与对象图的区别</w:t>
      </w:r>
    </w:p>
    <w:tbl>
      <w:tblPr>
        <w:tblW w:w="799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98"/>
        <w:gridCol w:w="4194"/>
      </w:tblGrid>
      <w:tr w:rsidR="001F666C" w:rsidRPr="00341B93" w:rsidTr="00075CAF">
        <w:trPr>
          <w:trHeight w:val="191"/>
          <w:jc w:val="center"/>
        </w:trPr>
        <w:tc>
          <w:tcPr>
            <w:tcW w:w="3798" w:type="dxa"/>
            <w:tcBorders>
              <w:top w:val="single" w:sz="4" w:space="0" w:color="auto"/>
              <w:left w:val="single" w:sz="4" w:space="0" w:color="auto"/>
              <w:bottom w:val="single" w:sz="4" w:space="0" w:color="auto"/>
              <w:right w:val="single" w:sz="4" w:space="0" w:color="auto"/>
            </w:tcBorders>
            <w:shd w:val="clear" w:color="auto" w:fill="auto"/>
          </w:tcPr>
          <w:p w:rsidR="001F666C" w:rsidRPr="00582AE2" w:rsidRDefault="001F666C" w:rsidP="00075CAF">
            <w:pPr>
              <w:widowControl/>
              <w:jc w:val="center"/>
              <w:rPr>
                <w:rFonts w:ascii="宋体" w:hAnsi="宋体" w:cs="宋体"/>
                <w:b/>
                <w:szCs w:val="21"/>
              </w:rPr>
            </w:pPr>
            <w:r w:rsidRPr="00582AE2">
              <w:rPr>
                <w:rFonts w:ascii="Arial" w:eastAsia="黑体" w:hAnsi="宋体" w:cs="宋体" w:hint="eastAsia"/>
                <w:b/>
                <w:szCs w:val="21"/>
              </w:rPr>
              <w:t>类</w:t>
            </w:r>
            <w:r w:rsidRPr="00582AE2">
              <w:rPr>
                <w:rFonts w:ascii="Arial" w:hAnsi="Arial" w:cs="Arial" w:hint="eastAsia"/>
                <w:b/>
                <w:szCs w:val="21"/>
              </w:rPr>
              <w:t xml:space="preserve">    </w:t>
            </w:r>
            <w:r w:rsidRPr="00582AE2">
              <w:rPr>
                <w:rFonts w:ascii="Arial" w:eastAsia="黑体" w:hAnsi="宋体" w:cs="宋体" w:hint="eastAsia"/>
                <w:b/>
                <w:szCs w:val="21"/>
              </w:rPr>
              <w:t>图</w:t>
            </w:r>
          </w:p>
        </w:tc>
        <w:tc>
          <w:tcPr>
            <w:tcW w:w="4194" w:type="dxa"/>
            <w:tcBorders>
              <w:top w:val="single" w:sz="4" w:space="0" w:color="auto"/>
              <w:left w:val="single" w:sz="4" w:space="0" w:color="auto"/>
              <w:bottom w:val="single" w:sz="4" w:space="0" w:color="auto"/>
              <w:right w:val="single" w:sz="4" w:space="0" w:color="auto"/>
            </w:tcBorders>
            <w:shd w:val="clear" w:color="auto" w:fill="auto"/>
          </w:tcPr>
          <w:p w:rsidR="001F666C" w:rsidRPr="00582AE2" w:rsidRDefault="001F666C" w:rsidP="00075CAF">
            <w:pPr>
              <w:widowControl/>
              <w:jc w:val="center"/>
              <w:rPr>
                <w:rFonts w:ascii="宋体" w:hAnsi="宋体" w:cs="宋体"/>
                <w:b/>
                <w:szCs w:val="21"/>
              </w:rPr>
            </w:pPr>
            <w:r w:rsidRPr="00582AE2">
              <w:rPr>
                <w:rFonts w:ascii="Arial" w:eastAsia="黑体" w:hAnsi="宋体" w:cs="宋体" w:hint="eastAsia"/>
                <w:b/>
                <w:szCs w:val="21"/>
              </w:rPr>
              <w:t>对</w:t>
            </w:r>
            <w:r w:rsidRPr="00582AE2">
              <w:rPr>
                <w:rFonts w:ascii="Arial" w:hAnsi="Arial" w:cs="Arial" w:hint="eastAsia"/>
                <w:b/>
                <w:szCs w:val="21"/>
              </w:rPr>
              <w:t xml:space="preserve">  </w:t>
            </w:r>
            <w:r w:rsidRPr="00582AE2">
              <w:rPr>
                <w:rFonts w:ascii="Arial" w:eastAsia="黑体" w:hAnsi="宋体" w:cs="宋体" w:hint="eastAsia"/>
                <w:b/>
                <w:szCs w:val="21"/>
              </w:rPr>
              <w:t>象</w:t>
            </w:r>
            <w:r w:rsidRPr="00582AE2">
              <w:rPr>
                <w:rFonts w:ascii="Arial" w:hAnsi="Arial" w:cs="Arial" w:hint="eastAsia"/>
                <w:b/>
                <w:szCs w:val="21"/>
              </w:rPr>
              <w:t xml:space="preserve">  </w:t>
            </w:r>
            <w:r w:rsidRPr="00582AE2">
              <w:rPr>
                <w:rFonts w:ascii="Arial" w:eastAsia="黑体" w:hAnsi="宋体" w:cs="宋体" w:hint="eastAsia"/>
                <w:b/>
                <w:szCs w:val="21"/>
              </w:rPr>
              <w:t>图</w:t>
            </w:r>
          </w:p>
        </w:tc>
      </w:tr>
      <w:tr w:rsidR="001F666C" w:rsidRPr="00341B93" w:rsidTr="00075CAF">
        <w:trPr>
          <w:trHeight w:val="493"/>
          <w:jc w:val="center"/>
        </w:trPr>
        <w:tc>
          <w:tcPr>
            <w:tcW w:w="3798"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在类中包含三个部分，</w:t>
            </w:r>
          </w:p>
          <w:p w:rsidR="001F666C" w:rsidRDefault="001F666C" w:rsidP="00075CAF">
            <w:pPr>
              <w:ind w:firstLine="0"/>
            </w:pPr>
            <w:r w:rsidRPr="00355FA2">
              <w:rPr>
                <w:rFonts w:hint="eastAsia"/>
              </w:rPr>
              <w:t>分别是类名、类的属性和类的操作</w:t>
            </w:r>
          </w:p>
        </w:tc>
        <w:tc>
          <w:tcPr>
            <w:tcW w:w="4194"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对象包含两个部分：对象的</w:t>
            </w:r>
          </w:p>
          <w:p w:rsidR="001F666C" w:rsidRDefault="001F666C" w:rsidP="00075CAF">
            <w:pPr>
              <w:ind w:firstLine="0"/>
            </w:pPr>
            <w:r w:rsidRPr="00355FA2">
              <w:rPr>
                <w:rFonts w:hint="eastAsia"/>
              </w:rPr>
              <w:t>名称和对象的属性</w:t>
            </w:r>
          </w:p>
        </w:tc>
      </w:tr>
      <w:tr w:rsidR="001F666C" w:rsidRPr="00341B93" w:rsidTr="00075CAF">
        <w:trPr>
          <w:trHeight w:val="562"/>
          <w:jc w:val="center"/>
        </w:trPr>
        <w:tc>
          <w:tcPr>
            <w:tcW w:w="3798"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类的名称栏只包含类名</w:t>
            </w:r>
          </w:p>
        </w:tc>
        <w:tc>
          <w:tcPr>
            <w:tcW w:w="4194"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对象的名称栏包含“对象名：类名”</w:t>
            </w:r>
          </w:p>
        </w:tc>
      </w:tr>
      <w:tr w:rsidR="001F666C" w:rsidRPr="00341B93" w:rsidTr="00075CAF">
        <w:trPr>
          <w:trHeight w:val="539"/>
          <w:jc w:val="center"/>
        </w:trPr>
        <w:tc>
          <w:tcPr>
            <w:tcW w:w="3798"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类的属性栏定义了所有属性的特征</w:t>
            </w:r>
          </w:p>
        </w:tc>
        <w:tc>
          <w:tcPr>
            <w:tcW w:w="4194"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对象的属性栏定义了属性的当前值</w:t>
            </w:r>
          </w:p>
        </w:tc>
      </w:tr>
      <w:tr w:rsidR="001F666C" w:rsidRPr="00341B93" w:rsidTr="00075CAF">
        <w:trPr>
          <w:trHeight w:val="676"/>
          <w:jc w:val="center"/>
        </w:trPr>
        <w:tc>
          <w:tcPr>
            <w:tcW w:w="3798"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类中列出了操作</w:t>
            </w:r>
          </w:p>
        </w:tc>
        <w:tc>
          <w:tcPr>
            <w:tcW w:w="4194"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对象图中不包含操作内容，因为对属于同一个类的对象，其操作是相同的</w:t>
            </w:r>
          </w:p>
        </w:tc>
      </w:tr>
      <w:tr w:rsidR="001F666C" w:rsidRPr="00341B93" w:rsidTr="00075CAF">
        <w:trPr>
          <w:trHeight w:val="784"/>
          <w:jc w:val="center"/>
        </w:trPr>
        <w:tc>
          <w:tcPr>
            <w:tcW w:w="3798"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类中使用了关联连接，关联中使用名称、角色以及约束等特征定义</w:t>
            </w:r>
          </w:p>
        </w:tc>
        <w:tc>
          <w:tcPr>
            <w:tcW w:w="4194"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对象使用链进行连接，链中包含名称、角色</w:t>
            </w:r>
          </w:p>
        </w:tc>
      </w:tr>
      <w:tr w:rsidR="001F666C" w:rsidRPr="00341B93" w:rsidTr="00075CAF">
        <w:trPr>
          <w:trHeight w:val="455"/>
          <w:jc w:val="center"/>
        </w:trPr>
        <w:tc>
          <w:tcPr>
            <w:tcW w:w="3798"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类是一类对象的抽象，类不存在多重性</w:t>
            </w:r>
          </w:p>
        </w:tc>
        <w:tc>
          <w:tcPr>
            <w:tcW w:w="4194" w:type="dxa"/>
            <w:tcBorders>
              <w:top w:val="single" w:sz="4" w:space="0" w:color="auto"/>
              <w:left w:val="single" w:sz="4" w:space="0" w:color="auto"/>
              <w:bottom w:val="single" w:sz="4" w:space="0" w:color="auto"/>
              <w:right w:val="single" w:sz="4" w:space="0" w:color="auto"/>
            </w:tcBorders>
            <w:shd w:val="clear" w:color="auto" w:fill="auto"/>
          </w:tcPr>
          <w:p w:rsidR="001F666C" w:rsidRDefault="001F666C" w:rsidP="00075CAF">
            <w:pPr>
              <w:ind w:firstLine="0"/>
            </w:pPr>
            <w:r w:rsidRPr="00355FA2">
              <w:rPr>
                <w:rFonts w:hint="eastAsia"/>
              </w:rPr>
              <w:t>对象可以具有多重性</w:t>
            </w:r>
          </w:p>
        </w:tc>
      </w:tr>
    </w:tbl>
    <w:p w:rsidR="001F666C" w:rsidRDefault="002826D4" w:rsidP="001F666C">
      <w:pPr>
        <w:ind w:firstLineChars="200" w:firstLine="413"/>
      </w:pPr>
      <w:r>
        <w:rPr>
          <w:rFonts w:hint="eastAsia"/>
        </w:rPr>
        <w:t xml:space="preserve">4. </w:t>
      </w:r>
      <w:r>
        <w:rPr>
          <w:rFonts w:hint="eastAsia"/>
        </w:rPr>
        <w:t>答：</w:t>
      </w:r>
      <w:r w:rsidR="001F666C">
        <w:rPr>
          <w:rFonts w:hint="eastAsia"/>
        </w:rPr>
        <w:t>每个链接都可以看作一个属性：标签或角色，表示属性的名称。因此可以说，</w:t>
      </w:r>
      <w:r w:rsidR="001F666C">
        <w:rPr>
          <w:rFonts w:hint="eastAsia"/>
        </w:rPr>
        <w:t>aCustomer</w:t>
      </w:r>
      <w:r w:rsidR="001F666C">
        <w:rPr>
          <w:rFonts w:hint="eastAsia"/>
        </w:rPr>
        <w:t>的属性</w:t>
      </w:r>
      <w:r w:rsidR="001F666C">
        <w:rPr>
          <w:rFonts w:hint="eastAsia"/>
        </w:rPr>
        <w:t>address</w:t>
      </w:r>
      <w:r w:rsidR="001F666C">
        <w:rPr>
          <w:rFonts w:hint="eastAsia"/>
        </w:rPr>
        <w:t>把它链接到</w:t>
      </w:r>
      <w:r w:rsidR="001F666C">
        <w:rPr>
          <w:rFonts w:hint="eastAsia"/>
        </w:rPr>
        <w:t>Address</w:t>
      </w:r>
      <w:r w:rsidR="001F666C">
        <w:rPr>
          <w:rFonts w:hint="eastAsia"/>
        </w:rPr>
        <w:t>对象上，属性</w:t>
      </w:r>
      <w:r w:rsidR="001F666C">
        <w:rPr>
          <w:rFonts w:hint="eastAsia"/>
        </w:rPr>
        <w:t>name</w:t>
      </w:r>
      <w:r w:rsidR="001F666C">
        <w:rPr>
          <w:rFonts w:hint="eastAsia"/>
        </w:rPr>
        <w:t>把它链接到表示其名称的</w:t>
      </w:r>
      <w:r w:rsidR="001F666C">
        <w:rPr>
          <w:rFonts w:hint="eastAsia"/>
        </w:rPr>
        <w:t>String</w:t>
      </w:r>
      <w:r w:rsidR="001F666C">
        <w:rPr>
          <w:rFonts w:hint="eastAsia"/>
        </w:rPr>
        <w:t>对象上。箭头表示可导航性，即知道另一个对象在哪里。因为</w:t>
      </w:r>
      <w:r w:rsidR="001F666C">
        <w:rPr>
          <w:rFonts w:hint="eastAsia"/>
        </w:rPr>
        <w:t>Customer</w:t>
      </w:r>
      <w:r w:rsidR="001F666C">
        <w:rPr>
          <w:rFonts w:hint="eastAsia"/>
        </w:rPr>
        <w:t>端没有箭头，这表示</w:t>
      </w:r>
      <w:r w:rsidR="001F666C">
        <w:rPr>
          <w:rFonts w:hint="eastAsia"/>
        </w:rPr>
        <w:t>String</w:t>
      </w:r>
      <w:r w:rsidR="001F666C">
        <w:rPr>
          <w:rFonts w:hint="eastAsia"/>
        </w:rPr>
        <w:t>不知道它与</w:t>
      </w:r>
      <w:r w:rsidR="001F666C">
        <w:rPr>
          <w:rFonts w:hint="eastAsia"/>
        </w:rPr>
        <w:t>aCustomer</w:t>
      </w:r>
      <w:r w:rsidR="001F666C">
        <w:rPr>
          <w:rFonts w:hint="eastAsia"/>
        </w:rPr>
        <w:t>的关联。可导航的链接在面向对象的程序中常常称为指针</w:t>
      </w:r>
      <w:r w:rsidR="001F666C">
        <w:rPr>
          <w:rFonts w:hint="eastAsia"/>
        </w:rPr>
        <w:t>(</w:t>
      </w:r>
      <w:r w:rsidR="001F666C">
        <w:rPr>
          <w:rFonts w:hint="eastAsia"/>
        </w:rPr>
        <w:t>指针是对象在内存中的地址，以便在需要时能找到它</w:t>
      </w:r>
      <w:r w:rsidR="001F666C">
        <w:rPr>
          <w:rFonts w:hint="eastAsia"/>
        </w:rPr>
        <w:t>)</w:t>
      </w:r>
      <w:r w:rsidR="001F666C">
        <w:rPr>
          <w:rFonts w:hint="eastAsia"/>
        </w:rPr>
        <w:t>。</w:t>
      </w:r>
    </w:p>
    <w:p w:rsidR="008E06ED" w:rsidRDefault="00775FFC" w:rsidP="008E06ED">
      <w:pPr>
        <w:ind w:firstLineChars="200" w:firstLine="413"/>
      </w:pPr>
      <w:r>
        <w:rPr>
          <w:rFonts w:hint="eastAsia"/>
        </w:rPr>
        <w:t xml:space="preserve">5. </w:t>
      </w:r>
      <w:r>
        <w:rPr>
          <w:rFonts w:hint="eastAsia"/>
        </w:rPr>
        <w:t>答：</w:t>
      </w:r>
      <w:r w:rsidR="008E06ED">
        <w:rPr>
          <w:rFonts w:hint="eastAsia"/>
        </w:rPr>
        <w:t>当创建对象的程序不再使用该对象了，该怎么办？这似乎是一个小问题，但程序中的对象都不是免费的：每个新对象都要占用计算机内存的一个小区域，在程序运行时，可能会创建越来越多的对象，这样，运行其他程序的可用内存就会减少。如果在对象使用完后不重新声明，计算机就可能用尽内存</w:t>
      </w:r>
      <w:r w:rsidR="008E06ED">
        <w:rPr>
          <w:rFonts w:hint="eastAsia"/>
        </w:rPr>
        <w:t>(</w:t>
      </w:r>
      <w:r w:rsidR="008E06ED">
        <w:rPr>
          <w:rFonts w:hint="eastAsia"/>
        </w:rPr>
        <w:t>程序使用的内存通常在该程序结束后，返回给计算机，但有可能同时运行好几个程序，其中一些可能运行几天、几星期或几年</w:t>
      </w:r>
      <w:r w:rsidR="008E06ED">
        <w:rPr>
          <w:rFonts w:hint="eastAsia"/>
        </w:rPr>
        <w:t>)</w:t>
      </w:r>
      <w:r w:rsidR="008E06ED">
        <w:rPr>
          <w:rFonts w:hint="eastAsia"/>
        </w:rPr>
        <w:t>。</w:t>
      </w:r>
    </w:p>
    <w:p w:rsidR="008E06ED" w:rsidRDefault="008E06ED" w:rsidP="008E06ED">
      <w:pPr>
        <w:ind w:firstLineChars="200" w:firstLine="413"/>
      </w:pPr>
      <w:r>
        <w:rPr>
          <w:rFonts w:hint="eastAsia"/>
        </w:rPr>
        <w:t>最好不要让程序创建越来越多的对象，且在它们的生命周期结束后，要采取措施清理它们。传统上，程序员必须确定何时去除与对象的最后连接，以便显式地删除或释放对象的内存</w:t>
      </w:r>
      <w:r>
        <w:rPr>
          <w:rFonts w:hint="eastAsia"/>
        </w:rPr>
        <w:t>(</w:t>
      </w:r>
      <w:r>
        <w:rPr>
          <w:rFonts w:hint="eastAsia"/>
        </w:rPr>
        <w:t>结构化的语言没有对象，但有记录、结构和数组，它们也需要释放</w:t>
      </w:r>
      <w:r>
        <w:rPr>
          <w:rFonts w:hint="eastAsia"/>
        </w:rPr>
        <w:t>)</w:t>
      </w:r>
      <w:r>
        <w:rPr>
          <w:rFonts w:hint="eastAsia"/>
        </w:rPr>
        <w:t>。跟踪对象的生命周期是很复杂的，程序员很容易忘记一些已没有用的对象，使问题更严重，这种错误称为内存泄漏。</w:t>
      </w:r>
    </w:p>
    <w:p w:rsidR="00E67084" w:rsidRDefault="008E06ED" w:rsidP="008E06ED">
      <w:pPr>
        <w:pStyle w:val="a"/>
        <w:numPr>
          <w:ilvl w:val="0"/>
          <w:numId w:val="0"/>
        </w:numPr>
        <w:ind w:firstLine="425"/>
      </w:pPr>
      <w:r>
        <w:rPr>
          <w:rFonts w:hint="eastAsia"/>
        </w:rPr>
        <w:t>像</w:t>
      </w:r>
      <w:r>
        <w:rPr>
          <w:rFonts w:hint="eastAsia"/>
        </w:rPr>
        <w:t>Java</w:t>
      </w:r>
      <w:r>
        <w:rPr>
          <w:rFonts w:hint="eastAsia"/>
        </w:rPr>
        <w:t>这样的语言规定，程序会自动重新声明对象，程序员不需要做任何事。其理念是每个程序都有一个助手，称为垃圾收集器。它四处巡视，查找未连接的对象，并清理它们。听起来很神奇吧？实际上并非如此。现在，每个程序都有一个运行时系统</w:t>
      </w:r>
      <w:r>
        <w:rPr>
          <w:rFonts w:hint="eastAsia"/>
        </w:rPr>
        <w:t>(run-time system)</w:t>
      </w:r>
      <w:r>
        <w:rPr>
          <w:rFonts w:hint="eastAsia"/>
        </w:rPr>
        <w:t>，这个软件总是在我们编写的代码后面执行，它执行内务操作，例如垃圾收集。</w:t>
      </w:r>
    </w:p>
    <w:p w:rsidR="002F2858" w:rsidRPr="006C0AD2" w:rsidRDefault="00E67084" w:rsidP="008E06ED">
      <w:pPr>
        <w:pStyle w:val="a"/>
        <w:numPr>
          <w:ilvl w:val="0"/>
          <w:numId w:val="0"/>
        </w:numPr>
        <w:ind w:firstLine="425"/>
        <w:rPr>
          <w:szCs w:val="21"/>
        </w:rPr>
      </w:pPr>
      <w:r>
        <w:rPr>
          <w:rFonts w:hint="eastAsia"/>
          <w:szCs w:val="21"/>
        </w:rPr>
        <w:t xml:space="preserve">6. </w:t>
      </w:r>
      <w:r w:rsidR="008E06ED">
        <w:rPr>
          <w:rFonts w:hint="eastAsia"/>
          <w:szCs w:val="21"/>
        </w:rPr>
        <w:t>答</w:t>
      </w:r>
      <w:r>
        <w:rPr>
          <w:rFonts w:hint="eastAsia"/>
          <w:szCs w:val="21"/>
        </w:rPr>
        <w:t>：</w:t>
      </w:r>
      <w:r w:rsidR="008E06ED">
        <w:rPr>
          <w:rFonts w:hint="eastAsia"/>
          <w:szCs w:val="21"/>
        </w:rPr>
        <w:t>参考</w:t>
      </w:r>
      <w:r w:rsidR="008E06ED">
        <w:rPr>
          <w:rFonts w:hint="eastAsia"/>
          <w:szCs w:val="21"/>
        </w:rPr>
        <w:t>5.3.4</w:t>
      </w:r>
      <w:r w:rsidR="008E06ED">
        <w:rPr>
          <w:rFonts w:hint="eastAsia"/>
          <w:szCs w:val="21"/>
        </w:rPr>
        <w:t>节内容。</w:t>
      </w:r>
    </w:p>
    <w:p w:rsidR="0001410D" w:rsidRDefault="0001410D" w:rsidP="00C37A95">
      <w:pPr>
        <w:pStyle w:val="2"/>
        <w:spacing w:before="339" w:after="339"/>
      </w:pPr>
      <w:r>
        <w:rPr>
          <w:rFonts w:hint="eastAsia"/>
        </w:rPr>
        <w:lastRenderedPageBreak/>
        <w:t>第</w:t>
      </w:r>
      <w:r>
        <w:rPr>
          <w:rFonts w:hint="eastAsia"/>
        </w:rPr>
        <w:t>6</w:t>
      </w:r>
      <w:r>
        <w:rPr>
          <w:rFonts w:hint="eastAsia"/>
        </w:rPr>
        <w:t>章</w:t>
      </w:r>
      <w:r>
        <w:rPr>
          <w:rFonts w:hint="eastAsia"/>
        </w:rPr>
        <w:t xml:space="preserve">   </w:t>
      </w:r>
      <w:r>
        <w:rPr>
          <w:rFonts w:hint="eastAsia"/>
        </w:rPr>
        <w:t>习题参考答案</w:t>
      </w:r>
    </w:p>
    <w:p w:rsidR="0001410D" w:rsidRDefault="0001410D" w:rsidP="0001410D">
      <w:r>
        <w:rPr>
          <w:rFonts w:hint="eastAsia"/>
        </w:rPr>
        <w:t>1.</w:t>
      </w:r>
      <w:r w:rsidR="009109B4" w:rsidRPr="009109B4">
        <w:rPr>
          <w:rFonts w:hint="eastAsia"/>
        </w:rPr>
        <w:t xml:space="preserve"> </w:t>
      </w:r>
      <w:r w:rsidR="009109B4">
        <w:rPr>
          <w:rFonts w:hint="eastAsia"/>
        </w:rPr>
        <w:t>答：</w:t>
      </w:r>
      <w:r w:rsidR="00125868" w:rsidRPr="00125868">
        <w:rPr>
          <w:rFonts w:hint="eastAsia"/>
        </w:rPr>
        <w:t>序列图描述了对象之间传递消息的时间顺序，用来表示用例中的行为顺序。序列图的主要用途之一是从一定程度上更加详细地描述用例表达的需求，并将其转化为进一步、更加正式层次的精细表达。</w:t>
      </w:r>
    </w:p>
    <w:p w:rsidR="0001410D" w:rsidRPr="00B0232E" w:rsidRDefault="0001410D" w:rsidP="00125868">
      <w:pPr>
        <w:rPr>
          <w:szCs w:val="21"/>
        </w:rPr>
      </w:pPr>
      <w:r>
        <w:rPr>
          <w:rFonts w:hint="eastAsia"/>
          <w:szCs w:val="21"/>
        </w:rPr>
        <w:t xml:space="preserve">2. </w:t>
      </w:r>
      <w:r w:rsidR="00B0232E">
        <w:rPr>
          <w:rFonts w:hint="eastAsia"/>
        </w:rPr>
        <w:t>答</w:t>
      </w:r>
      <w:r>
        <w:rPr>
          <w:rFonts w:hint="eastAsia"/>
          <w:szCs w:val="21"/>
        </w:rPr>
        <w:t>：</w:t>
      </w:r>
      <w:r w:rsidR="00125868" w:rsidRPr="007B08FE">
        <w:rPr>
          <w:rFonts w:hint="eastAsia"/>
        </w:rPr>
        <w:t>序列图</w:t>
      </w:r>
      <w:r w:rsidR="00125868" w:rsidRPr="007B08FE">
        <w:t>(Sequence Diagram)</w:t>
      </w:r>
      <w:r w:rsidR="00125868" w:rsidRPr="007B08FE">
        <w:rPr>
          <w:rFonts w:hint="eastAsia"/>
        </w:rPr>
        <w:t>是由对象</w:t>
      </w:r>
      <w:r w:rsidR="00125868" w:rsidRPr="007B08FE">
        <w:t>(Object)</w:t>
      </w:r>
      <w:r w:rsidR="00125868" w:rsidRPr="007B08FE">
        <w:rPr>
          <w:rFonts w:hint="eastAsia"/>
        </w:rPr>
        <w:t>、生命线</w:t>
      </w:r>
      <w:r w:rsidR="00125868" w:rsidRPr="007B08FE">
        <w:t>(Lifeline)</w:t>
      </w:r>
      <w:r w:rsidR="00125868" w:rsidRPr="007B08FE">
        <w:rPr>
          <w:rFonts w:hint="eastAsia"/>
        </w:rPr>
        <w:t>、激活</w:t>
      </w:r>
      <w:r w:rsidR="00125868" w:rsidRPr="007B08FE">
        <w:t>(Activation)</w:t>
      </w:r>
      <w:r w:rsidR="00125868" w:rsidRPr="007B08FE">
        <w:rPr>
          <w:rFonts w:hint="eastAsia"/>
        </w:rPr>
        <w:t>和消息</w:t>
      </w:r>
      <w:r w:rsidR="00125868" w:rsidRPr="007B08FE">
        <w:t>(Messages)</w:t>
      </w:r>
      <w:r w:rsidR="00125868" w:rsidRPr="007B08FE">
        <w:rPr>
          <w:rFonts w:hint="eastAsia"/>
        </w:rPr>
        <w:t>等构成的。序列图描述了对象以及对象之间传递的消息，强调对象之间的交互是按照时间的先后顺序发生的，这些特定顺序发生的交互序列从开始到结束需要一定的时间。</w:t>
      </w:r>
    </w:p>
    <w:p w:rsidR="003F3E4F" w:rsidRDefault="00CD5781" w:rsidP="00FA7FC8">
      <w:r>
        <w:rPr>
          <w:rFonts w:hint="eastAsia"/>
        </w:rPr>
        <w:t xml:space="preserve">3. </w:t>
      </w:r>
      <w:r>
        <w:rPr>
          <w:rFonts w:hint="eastAsia"/>
        </w:rPr>
        <w:t>答：</w:t>
      </w:r>
      <w:r w:rsidR="00125868" w:rsidRPr="007B08FE">
        <w:rPr>
          <w:rFonts w:hint="eastAsia"/>
        </w:rPr>
        <w:t>对象生命线上的窄矩形条被称为激活</w:t>
      </w:r>
      <w:r w:rsidR="00125868" w:rsidRPr="007B08FE">
        <w:t>(Activation)</w:t>
      </w:r>
      <w:r w:rsidR="00125868" w:rsidRPr="007B08FE">
        <w:rPr>
          <w:rFonts w:hint="eastAsia"/>
        </w:rPr>
        <w:t>，激活表示该对象正在执行某个操作。激活条的长短表示执行操作的时间。一个被激活的对象要么执行自己的代码，要么等待另一个对象的返回结果</w:t>
      </w:r>
      <w:r w:rsidR="00FA7FC8">
        <w:rPr>
          <w:rFonts w:hint="eastAsia"/>
        </w:rPr>
        <w:t>。</w:t>
      </w:r>
    </w:p>
    <w:p w:rsidR="00125868" w:rsidRDefault="007E6B00" w:rsidP="00125868">
      <w:pPr>
        <w:ind w:left="413" w:firstLine="0"/>
      </w:pPr>
      <w:r>
        <w:rPr>
          <w:rFonts w:hint="eastAsia"/>
        </w:rPr>
        <w:t xml:space="preserve">4. </w:t>
      </w:r>
      <w:r>
        <w:rPr>
          <w:rFonts w:hint="eastAsia"/>
        </w:rPr>
        <w:t>答：</w:t>
      </w:r>
    </w:p>
    <w:p w:rsidR="00125868" w:rsidRDefault="00125868" w:rsidP="00125868">
      <w:pPr>
        <w:numPr>
          <w:ilvl w:val="0"/>
          <w:numId w:val="10"/>
        </w:numPr>
        <w:tabs>
          <w:tab w:val="clear" w:pos="840"/>
        </w:tabs>
        <w:ind w:left="693" w:hanging="280"/>
      </w:pPr>
      <w:r>
        <w:rPr>
          <w:rFonts w:hint="eastAsia"/>
        </w:rPr>
        <w:t>决定交互建模的层面，是否描述了操作、用例、组件之间的消息传递、子系统或系统的交互？</w:t>
      </w:r>
    </w:p>
    <w:p w:rsidR="00125868" w:rsidRDefault="00125868" w:rsidP="00125868">
      <w:pPr>
        <w:numPr>
          <w:ilvl w:val="0"/>
          <w:numId w:val="10"/>
        </w:numPr>
        <w:tabs>
          <w:tab w:val="clear" w:pos="840"/>
        </w:tabs>
        <w:ind w:left="693" w:hanging="280"/>
      </w:pPr>
      <w:r>
        <w:rPr>
          <w:rFonts w:hint="eastAsia"/>
        </w:rPr>
        <w:t>确认交互中涉及的主要元素。如果交互发生在用例层面，那么协作对象可能已经通过使用</w:t>
      </w:r>
      <w:r>
        <w:rPr>
          <w:rFonts w:hint="eastAsia"/>
        </w:rPr>
        <w:t>CRC</w:t>
      </w:r>
      <w:r>
        <w:rPr>
          <w:rFonts w:hint="eastAsia"/>
        </w:rPr>
        <w:t>卡以及部分分配职责得以确定。当然，</w:t>
      </w:r>
      <w:r>
        <w:rPr>
          <w:rFonts w:hint="eastAsia"/>
        </w:rPr>
        <w:t>CRC</w:t>
      </w:r>
      <w:r>
        <w:rPr>
          <w:rFonts w:hint="eastAsia"/>
        </w:rPr>
        <w:t>卡可以用于不同层面的粒度，以挖掘任何生命线分组的行为。</w:t>
      </w:r>
    </w:p>
    <w:p w:rsidR="00125868" w:rsidRDefault="00125868" w:rsidP="00125868">
      <w:pPr>
        <w:numPr>
          <w:ilvl w:val="0"/>
          <w:numId w:val="10"/>
        </w:numPr>
        <w:tabs>
          <w:tab w:val="clear" w:pos="840"/>
        </w:tabs>
        <w:ind w:left="693" w:hanging="280"/>
      </w:pPr>
      <w:r>
        <w:rPr>
          <w:rFonts w:hint="eastAsia"/>
        </w:rPr>
        <w:t>考虑可能需要的替代场景。通常在研究替代场景的时候，</w:t>
      </w:r>
      <w:r>
        <w:rPr>
          <w:rFonts w:hint="eastAsia"/>
        </w:rPr>
        <w:t>CRC</w:t>
      </w:r>
      <w:r>
        <w:rPr>
          <w:rFonts w:hint="eastAsia"/>
        </w:rPr>
        <w:t>卡会很有用。</w:t>
      </w:r>
    </w:p>
    <w:p w:rsidR="00125868" w:rsidRDefault="00125868" w:rsidP="00125868">
      <w:pPr>
        <w:numPr>
          <w:ilvl w:val="0"/>
          <w:numId w:val="10"/>
        </w:numPr>
        <w:tabs>
          <w:tab w:val="clear" w:pos="840"/>
        </w:tabs>
        <w:ind w:left="693" w:hanging="280"/>
      </w:pPr>
      <w:r>
        <w:rPr>
          <w:rFonts w:hint="eastAsia"/>
        </w:rPr>
        <w:t>确认已经或即将建模为序列图的所有现有交互，以便它们可以作为交互使用被包含其中。</w:t>
      </w:r>
    </w:p>
    <w:p w:rsidR="00125868" w:rsidRDefault="00125868" w:rsidP="00125868">
      <w:pPr>
        <w:numPr>
          <w:ilvl w:val="0"/>
          <w:numId w:val="10"/>
        </w:numPr>
        <w:tabs>
          <w:tab w:val="clear" w:pos="840"/>
        </w:tabs>
        <w:ind w:left="693" w:hanging="280"/>
      </w:pPr>
      <w:r>
        <w:rPr>
          <w:rFonts w:hint="eastAsia"/>
        </w:rPr>
        <w:t>绘制图的大纲结构。</w:t>
      </w:r>
    </w:p>
    <w:p w:rsidR="00125868" w:rsidRDefault="00125868" w:rsidP="00125868">
      <w:pPr>
        <w:numPr>
          <w:ilvl w:val="0"/>
          <w:numId w:val="10"/>
        </w:numPr>
        <w:tabs>
          <w:tab w:val="clear" w:pos="840"/>
        </w:tabs>
        <w:ind w:left="693" w:hanging="280"/>
      </w:pPr>
      <w:r>
        <w:rPr>
          <w:rFonts w:hint="eastAsia"/>
        </w:rPr>
        <w:t>使用合适的名称创建框图。</w:t>
      </w:r>
    </w:p>
    <w:p w:rsidR="00125868" w:rsidRDefault="00125868" w:rsidP="00125868">
      <w:pPr>
        <w:numPr>
          <w:ilvl w:val="0"/>
          <w:numId w:val="10"/>
        </w:numPr>
        <w:tabs>
          <w:tab w:val="clear" w:pos="840"/>
        </w:tabs>
        <w:ind w:left="693" w:hanging="280"/>
      </w:pPr>
      <w:r>
        <w:rPr>
          <w:rFonts w:hint="eastAsia"/>
        </w:rPr>
        <w:t>添加合适的生命线，从最先在交互中涉及的生命线开始，然后从左向右放置其他的生命线。这可以改善序列图的页面布局。如果执行者生命线已经被建模，那么应该紧跟着边界生命线</w:t>
      </w:r>
      <w:r>
        <w:rPr>
          <w:rFonts w:hint="eastAsia"/>
        </w:rPr>
        <w:t>(</w:t>
      </w:r>
      <w:r>
        <w:rPr>
          <w:rFonts w:hint="eastAsia"/>
        </w:rPr>
        <w:t>如果已经被建模的话</w:t>
      </w:r>
      <w:r>
        <w:rPr>
          <w:rFonts w:hint="eastAsia"/>
        </w:rPr>
        <w:t>)</w:t>
      </w:r>
      <w:r>
        <w:rPr>
          <w:rFonts w:hint="eastAsia"/>
        </w:rPr>
        <w:t>被放置。</w:t>
      </w:r>
    </w:p>
    <w:p w:rsidR="00125868" w:rsidRDefault="00125868" w:rsidP="00125868">
      <w:pPr>
        <w:numPr>
          <w:ilvl w:val="0"/>
          <w:numId w:val="10"/>
        </w:numPr>
        <w:tabs>
          <w:tab w:val="clear" w:pos="840"/>
        </w:tabs>
        <w:ind w:left="693" w:hanging="280"/>
      </w:pPr>
      <w:r>
        <w:rPr>
          <w:rFonts w:hint="eastAsia"/>
        </w:rPr>
        <w:t>添加详细交互。</w:t>
      </w:r>
    </w:p>
    <w:p w:rsidR="00125868" w:rsidRDefault="00125868" w:rsidP="00125868">
      <w:pPr>
        <w:numPr>
          <w:ilvl w:val="0"/>
          <w:numId w:val="10"/>
        </w:numPr>
        <w:tabs>
          <w:tab w:val="clear" w:pos="840"/>
        </w:tabs>
        <w:ind w:left="693" w:hanging="280"/>
      </w:pPr>
      <w:r>
        <w:rPr>
          <w:rFonts w:hint="eastAsia"/>
        </w:rPr>
        <w:t>从框图的最上面开始添加首条消息。从上至下布局接下来的消息，在消息标签中显示合适的细节层面。</w:t>
      </w:r>
    </w:p>
    <w:p w:rsidR="00125868" w:rsidRDefault="00125868" w:rsidP="00125868">
      <w:pPr>
        <w:numPr>
          <w:ilvl w:val="0"/>
          <w:numId w:val="10"/>
        </w:numPr>
        <w:tabs>
          <w:tab w:val="clear" w:pos="840"/>
        </w:tabs>
        <w:ind w:left="693" w:hanging="280"/>
      </w:pPr>
      <w:r>
        <w:rPr>
          <w:rFonts w:hint="eastAsia"/>
        </w:rPr>
        <w:t>使用带有合适交互操作符的组合片段来进行描述，例如循环、分支和选择路径。交互操作符的完整列表如表</w:t>
      </w:r>
      <w:r>
        <w:rPr>
          <w:rFonts w:hint="eastAsia"/>
        </w:rPr>
        <w:t>9-1</w:t>
      </w:r>
      <w:r>
        <w:rPr>
          <w:rFonts w:hint="eastAsia"/>
        </w:rPr>
        <w:t>所示。需要的话，添加交互约束。</w:t>
      </w:r>
    </w:p>
    <w:p w:rsidR="00125868" w:rsidRDefault="00125868" w:rsidP="00125868">
      <w:pPr>
        <w:numPr>
          <w:ilvl w:val="0"/>
          <w:numId w:val="10"/>
        </w:numPr>
        <w:tabs>
          <w:tab w:val="clear" w:pos="840"/>
        </w:tabs>
        <w:ind w:left="693" w:hanging="280"/>
      </w:pPr>
      <w:r>
        <w:rPr>
          <w:rFonts w:hint="eastAsia"/>
        </w:rPr>
        <w:t>确认在其他交互中正在或即将使用的所有交互片段，将它们布置在单独的序列图中。对于这些交互片段准备序列图，以便尽可能进行重用。在绘制的图中布置对应的交互使用。</w:t>
      </w:r>
    </w:p>
    <w:p w:rsidR="00125868" w:rsidRDefault="00125868" w:rsidP="00125868">
      <w:pPr>
        <w:numPr>
          <w:ilvl w:val="0"/>
          <w:numId w:val="10"/>
        </w:numPr>
        <w:tabs>
          <w:tab w:val="clear" w:pos="840"/>
        </w:tabs>
        <w:ind w:left="693" w:hanging="280"/>
      </w:pPr>
      <w:r>
        <w:rPr>
          <w:rFonts w:hint="eastAsia"/>
        </w:rPr>
        <w:t>需要的话，注释图，例如包括前置或后置条件以提高可读性。</w:t>
      </w:r>
    </w:p>
    <w:p w:rsidR="00125868" w:rsidRDefault="00125868" w:rsidP="00125868">
      <w:pPr>
        <w:numPr>
          <w:ilvl w:val="0"/>
          <w:numId w:val="10"/>
        </w:numPr>
        <w:tabs>
          <w:tab w:val="clear" w:pos="840"/>
        </w:tabs>
        <w:ind w:left="693" w:hanging="280"/>
      </w:pPr>
      <w:r>
        <w:rPr>
          <w:rFonts w:hint="eastAsia"/>
        </w:rPr>
        <w:t>在图中按照需要添加状态变量。</w:t>
      </w:r>
    </w:p>
    <w:p w:rsidR="00125868" w:rsidRDefault="00125868" w:rsidP="00125868">
      <w:pPr>
        <w:numPr>
          <w:ilvl w:val="0"/>
          <w:numId w:val="10"/>
        </w:numPr>
        <w:tabs>
          <w:tab w:val="clear" w:pos="840"/>
        </w:tabs>
        <w:ind w:left="693" w:hanging="280"/>
      </w:pPr>
      <w:r>
        <w:rPr>
          <w:rFonts w:hint="eastAsia"/>
        </w:rPr>
        <w:lastRenderedPageBreak/>
        <w:t>检查与链接的序列图的一致性，需要的话进行修改。如果交互是在用例层面进行的，考虑由扩展或包含依赖关系链接的其他用例是非常有用的。</w:t>
      </w:r>
    </w:p>
    <w:p w:rsidR="007E6B00" w:rsidRDefault="00125868" w:rsidP="00125868">
      <w:pPr>
        <w:numPr>
          <w:ilvl w:val="0"/>
          <w:numId w:val="10"/>
        </w:numPr>
        <w:tabs>
          <w:tab w:val="clear" w:pos="840"/>
        </w:tabs>
        <w:ind w:left="733" w:hanging="320"/>
      </w:pPr>
      <w:r w:rsidRPr="007B08FE">
        <w:rPr>
          <w:rFonts w:hint="eastAsia"/>
        </w:rPr>
        <w:t>检查与其他</w:t>
      </w:r>
      <w:r w:rsidRPr="007B08FE">
        <w:t>UML</w:t>
      </w:r>
      <w:r w:rsidRPr="007B08FE">
        <w:rPr>
          <w:rFonts w:hint="eastAsia"/>
        </w:rPr>
        <w:t>图或模型的一致性，特别是与相关类图的一致性</w:t>
      </w:r>
      <w:r w:rsidRPr="007B08FE">
        <w:t>(</w:t>
      </w:r>
      <w:r w:rsidRPr="007B08FE">
        <w:rPr>
          <w:rFonts w:hint="eastAsia"/>
        </w:rPr>
        <w:t>如果此时已经</w:t>
      </w:r>
      <w:r>
        <w:rPr>
          <w:rFonts w:hint="eastAsia"/>
        </w:rPr>
        <w:t>准备的话，检查与状态机图的一致性</w:t>
      </w:r>
      <w:r>
        <w:rPr>
          <w:rFonts w:hint="eastAsia"/>
        </w:rPr>
        <w:t>)</w:t>
      </w:r>
      <w:r>
        <w:rPr>
          <w:rFonts w:hint="eastAsia"/>
        </w:rPr>
        <w:t>。</w:t>
      </w:r>
    </w:p>
    <w:p w:rsidR="007E6B00" w:rsidRDefault="00AB1E26" w:rsidP="007E6B00">
      <w:r>
        <w:rPr>
          <w:rFonts w:hint="eastAsia"/>
        </w:rPr>
        <w:t xml:space="preserve">5. </w:t>
      </w:r>
      <w:r>
        <w:rPr>
          <w:rFonts w:hint="eastAsia"/>
        </w:rPr>
        <w:t>答：</w:t>
      </w:r>
      <w:r w:rsidR="00125868">
        <w:rPr>
          <w:rFonts w:hint="eastAsia"/>
        </w:rPr>
        <w:t>略</w:t>
      </w:r>
      <w:r w:rsidR="004B3CC0" w:rsidRPr="004B3CC0">
        <w:rPr>
          <w:rFonts w:hint="eastAsia"/>
        </w:rPr>
        <w:t>。</w:t>
      </w:r>
    </w:p>
    <w:p w:rsidR="00FE4BCE" w:rsidRPr="00F275D0" w:rsidRDefault="004B3CC0" w:rsidP="00125868">
      <w:pPr>
        <w:rPr>
          <w:szCs w:val="21"/>
        </w:rPr>
      </w:pPr>
      <w:r>
        <w:rPr>
          <w:rFonts w:hint="eastAsia"/>
        </w:rPr>
        <w:t xml:space="preserve">6. </w:t>
      </w:r>
      <w:r>
        <w:rPr>
          <w:rFonts w:hint="eastAsia"/>
        </w:rPr>
        <w:t>答：</w:t>
      </w:r>
      <w:r w:rsidR="00125868">
        <w:rPr>
          <w:rFonts w:hint="eastAsia"/>
        </w:rPr>
        <w:t>略。</w:t>
      </w:r>
    </w:p>
    <w:p w:rsidR="00353743" w:rsidRDefault="00353743" w:rsidP="00C37A95">
      <w:pPr>
        <w:pStyle w:val="2"/>
        <w:spacing w:before="339" w:after="339"/>
      </w:pPr>
      <w:r>
        <w:rPr>
          <w:rFonts w:hint="eastAsia"/>
        </w:rPr>
        <w:t>第</w:t>
      </w:r>
      <w:r>
        <w:rPr>
          <w:rFonts w:hint="eastAsia"/>
        </w:rPr>
        <w:t>7</w:t>
      </w:r>
      <w:r>
        <w:rPr>
          <w:rFonts w:hint="eastAsia"/>
        </w:rPr>
        <w:t>章</w:t>
      </w:r>
      <w:r>
        <w:rPr>
          <w:rFonts w:hint="eastAsia"/>
        </w:rPr>
        <w:t xml:space="preserve">   </w:t>
      </w:r>
      <w:r>
        <w:rPr>
          <w:rFonts w:hint="eastAsia"/>
        </w:rPr>
        <w:t>习题参考答案</w:t>
      </w:r>
    </w:p>
    <w:p w:rsidR="00270C27" w:rsidRDefault="003B585A" w:rsidP="00270C27">
      <w:r>
        <w:rPr>
          <w:rFonts w:hint="eastAsia"/>
        </w:rPr>
        <w:t xml:space="preserve">1. </w:t>
      </w:r>
      <w:r w:rsidR="00270C27">
        <w:rPr>
          <w:rFonts w:hint="eastAsia"/>
        </w:rPr>
        <w:t>答：</w:t>
      </w:r>
      <w:r w:rsidR="00270C27" w:rsidRPr="00915D48">
        <w:rPr>
          <w:rFonts w:hint="eastAsia"/>
        </w:rPr>
        <w:t>协作图是对在一次交互过程中有意义对象和对象间的链建模，显示了对象之间如何进行交互以执行特定用例或用例中特定部分的行为。在协作图中，类元角色描述了一个对象，关联角色描述了协作关系中的链，并通过几何排列表现交互作用中的各个角色。</w:t>
      </w:r>
      <w:r w:rsidR="00270C27">
        <w:rPr>
          <w:rFonts w:hint="eastAsia"/>
        </w:rPr>
        <w:t xml:space="preserve">  </w:t>
      </w:r>
    </w:p>
    <w:p w:rsidR="00A7245E" w:rsidRDefault="00A7245E" w:rsidP="00270C27">
      <w:r>
        <w:rPr>
          <w:rFonts w:hint="eastAsia"/>
        </w:rPr>
        <w:t xml:space="preserve">2. </w:t>
      </w:r>
      <w:r>
        <w:rPr>
          <w:rFonts w:hint="eastAsia"/>
          <w:szCs w:val="21"/>
        </w:rPr>
        <w:t>答：</w:t>
      </w:r>
      <w:r w:rsidR="00270C27" w:rsidRPr="00915D48">
        <w:rPr>
          <w:rFonts w:hint="eastAsia"/>
        </w:rPr>
        <w:t>协作图（</w:t>
      </w:r>
      <w:r w:rsidR="00270C27" w:rsidRPr="00915D48">
        <w:t>Collaboration Diagram</w:t>
      </w:r>
      <w:r w:rsidR="00270C27" w:rsidRPr="00915D48">
        <w:rPr>
          <w:rFonts w:hint="eastAsia"/>
        </w:rPr>
        <w:t>）是由对象（</w:t>
      </w:r>
      <w:r w:rsidR="00270C27" w:rsidRPr="00915D48">
        <w:t>Object</w:t>
      </w:r>
      <w:r w:rsidR="00270C27" w:rsidRPr="00915D48">
        <w:rPr>
          <w:rFonts w:hint="eastAsia"/>
        </w:rPr>
        <w:t>）、消息（</w:t>
      </w:r>
      <w:r w:rsidR="00270C27" w:rsidRPr="00915D48">
        <w:t>Messages</w:t>
      </w:r>
      <w:r w:rsidR="00270C27" w:rsidRPr="00915D48">
        <w:rPr>
          <w:rFonts w:hint="eastAsia"/>
        </w:rPr>
        <w:t>）和链（</w:t>
      </w:r>
      <w:r w:rsidR="00270C27" w:rsidRPr="00915D48">
        <w:t>Link</w:t>
      </w:r>
      <w:r w:rsidR="00270C27" w:rsidRPr="00915D48">
        <w:rPr>
          <w:rFonts w:hint="eastAsia"/>
        </w:rPr>
        <w:t>）等构成的。协作图通过各个对象之间的组织交互关系以及对象彼此之间的链接，表达对象之间的交互。</w:t>
      </w:r>
    </w:p>
    <w:p w:rsidR="00270C27" w:rsidRDefault="00270C27" w:rsidP="00270C27">
      <w:pPr>
        <w:ind w:firstLine="0"/>
        <w:rPr>
          <w:color w:val="000000"/>
        </w:rPr>
      </w:pPr>
      <w:r>
        <w:rPr>
          <w:rFonts w:hint="eastAsia"/>
        </w:rPr>
        <w:t xml:space="preserve">    </w:t>
      </w:r>
      <w:r w:rsidR="000261BF">
        <w:rPr>
          <w:rFonts w:hint="eastAsia"/>
        </w:rPr>
        <w:t>3</w:t>
      </w:r>
      <w:r w:rsidR="005B5672">
        <w:rPr>
          <w:rFonts w:hint="eastAsia"/>
        </w:rPr>
        <w:t xml:space="preserve">. </w:t>
      </w:r>
      <w:r>
        <w:rPr>
          <w:rFonts w:hint="eastAsia"/>
          <w:szCs w:val="21"/>
        </w:rPr>
        <w:t>答</w:t>
      </w:r>
      <w:r w:rsidR="005B5672">
        <w:rPr>
          <w:rFonts w:hint="eastAsia"/>
          <w:szCs w:val="21"/>
        </w:rPr>
        <w:t>：</w:t>
      </w:r>
      <w:r>
        <w:rPr>
          <w:rFonts w:hint="eastAsia"/>
          <w:color w:val="000000"/>
        </w:rPr>
        <w:t>协作图与序列</w:t>
      </w:r>
      <w:r w:rsidRPr="0037091A">
        <w:rPr>
          <w:rFonts w:hint="eastAsia"/>
          <w:color w:val="000000"/>
        </w:rPr>
        <w:t>图有很多相似的地方。对于直接交互来说，</w:t>
      </w:r>
      <w:r>
        <w:rPr>
          <w:rFonts w:hint="eastAsia"/>
          <w:color w:val="000000"/>
        </w:rPr>
        <w:t>协作图以不同的格式表达了与序列</w:t>
      </w:r>
      <w:r w:rsidRPr="0037091A">
        <w:rPr>
          <w:rFonts w:hint="eastAsia"/>
          <w:color w:val="000000"/>
        </w:rPr>
        <w:t>图相同的信息，它们可能在各种细节层面以及系统开发过程的不同阶段绘制。对于这两种类型的交互</w:t>
      </w:r>
      <w:r>
        <w:rPr>
          <w:rFonts w:hint="eastAsia"/>
          <w:color w:val="000000"/>
        </w:rPr>
        <w:t>模型</w:t>
      </w:r>
      <w:r w:rsidRPr="0037091A">
        <w:rPr>
          <w:rFonts w:hint="eastAsia"/>
          <w:color w:val="000000"/>
        </w:rPr>
        <w:t>，最显著的区别在于：</w:t>
      </w:r>
      <w:r>
        <w:rPr>
          <w:rFonts w:hint="eastAsia"/>
          <w:color w:val="000000"/>
        </w:rPr>
        <w:t>协作图</w:t>
      </w:r>
      <w:r w:rsidRPr="0037091A">
        <w:rPr>
          <w:rFonts w:hint="eastAsia"/>
          <w:color w:val="000000"/>
        </w:rPr>
        <w:t>明确显示了参与协作的生命线之间的链接。不同于</w:t>
      </w:r>
      <w:r>
        <w:rPr>
          <w:rFonts w:hint="eastAsia"/>
          <w:color w:val="000000"/>
        </w:rPr>
        <w:t>序列</w:t>
      </w:r>
      <w:r w:rsidRPr="0037091A">
        <w:rPr>
          <w:rFonts w:hint="eastAsia"/>
          <w:color w:val="000000"/>
        </w:rPr>
        <w:t>图，</w:t>
      </w:r>
      <w:r>
        <w:rPr>
          <w:rFonts w:hint="eastAsia"/>
          <w:color w:val="000000"/>
        </w:rPr>
        <w:t>协作图</w:t>
      </w:r>
      <w:r w:rsidRPr="0037091A">
        <w:rPr>
          <w:rFonts w:hint="eastAsia"/>
          <w:color w:val="000000"/>
        </w:rPr>
        <w:t>没有明确的时间维度，生命线只是使用方框表示。</w:t>
      </w:r>
    </w:p>
    <w:p w:rsidR="00A7245E" w:rsidRDefault="000261BF" w:rsidP="00270C27">
      <w:pPr>
        <w:pStyle w:val="a"/>
        <w:numPr>
          <w:ilvl w:val="0"/>
          <w:numId w:val="0"/>
        </w:numPr>
        <w:ind w:firstLine="413"/>
        <w:rPr>
          <w:kern w:val="0"/>
          <w:szCs w:val="20"/>
        </w:rPr>
      </w:pPr>
      <w:r>
        <w:rPr>
          <w:rFonts w:hint="eastAsia"/>
        </w:rPr>
        <w:t>4</w:t>
      </w:r>
      <w:r w:rsidR="009C7EE6">
        <w:rPr>
          <w:rFonts w:hint="eastAsia"/>
        </w:rPr>
        <w:t xml:space="preserve">. </w:t>
      </w:r>
      <w:r w:rsidR="009C7EE6">
        <w:rPr>
          <w:rFonts w:hint="eastAsia"/>
          <w:szCs w:val="21"/>
        </w:rPr>
        <w:t>答：</w:t>
      </w:r>
      <w:r w:rsidR="00270C27">
        <w:rPr>
          <w:rFonts w:hint="eastAsia"/>
          <w:kern w:val="0"/>
          <w:szCs w:val="20"/>
        </w:rPr>
        <w:t>略</w:t>
      </w:r>
      <w:r w:rsidR="00A7245E">
        <w:rPr>
          <w:rFonts w:hint="eastAsia"/>
          <w:kern w:val="0"/>
          <w:szCs w:val="20"/>
        </w:rPr>
        <w:t>。</w:t>
      </w:r>
    </w:p>
    <w:p w:rsidR="00815F51" w:rsidRDefault="000261BF" w:rsidP="00516FBB">
      <w:pPr>
        <w:pStyle w:val="a"/>
        <w:numPr>
          <w:ilvl w:val="0"/>
          <w:numId w:val="0"/>
        </w:numPr>
        <w:ind w:firstLine="425"/>
        <w:rPr>
          <w:kern w:val="21"/>
        </w:rPr>
      </w:pPr>
      <w:r>
        <w:rPr>
          <w:rFonts w:hint="eastAsia"/>
        </w:rPr>
        <w:t>5</w:t>
      </w:r>
      <w:r w:rsidR="00A07CB1">
        <w:rPr>
          <w:rFonts w:hint="eastAsia"/>
        </w:rPr>
        <w:t xml:space="preserve">. </w:t>
      </w:r>
      <w:r w:rsidR="00A07CB1">
        <w:rPr>
          <w:rFonts w:hint="eastAsia"/>
          <w:szCs w:val="21"/>
        </w:rPr>
        <w:t>答：</w:t>
      </w:r>
      <w:r w:rsidR="00516FBB">
        <w:rPr>
          <w:rFonts w:hint="eastAsia"/>
          <w:kern w:val="0"/>
          <w:szCs w:val="20"/>
        </w:rPr>
        <w:t>二者描述了同一用例场景。</w:t>
      </w:r>
    </w:p>
    <w:p w:rsidR="002A42D6" w:rsidRDefault="002A42D6" w:rsidP="00C37A95">
      <w:pPr>
        <w:pStyle w:val="2"/>
        <w:spacing w:before="339" w:after="339"/>
      </w:pPr>
      <w:r>
        <w:rPr>
          <w:rFonts w:hint="eastAsia"/>
        </w:rPr>
        <w:t>第</w:t>
      </w:r>
      <w:r>
        <w:rPr>
          <w:rFonts w:hint="eastAsia"/>
        </w:rPr>
        <w:t>8</w:t>
      </w:r>
      <w:r>
        <w:rPr>
          <w:rFonts w:hint="eastAsia"/>
        </w:rPr>
        <w:t>章</w:t>
      </w:r>
      <w:r>
        <w:rPr>
          <w:rFonts w:hint="eastAsia"/>
        </w:rPr>
        <w:t xml:space="preserve">   </w:t>
      </w:r>
      <w:r>
        <w:rPr>
          <w:rFonts w:hint="eastAsia"/>
        </w:rPr>
        <w:t>习题参考答案</w:t>
      </w:r>
    </w:p>
    <w:p w:rsidR="00516FBB" w:rsidRDefault="002A42D6" w:rsidP="00516FBB">
      <w:pPr>
        <w:ind w:firstLineChars="200" w:firstLine="413"/>
      </w:pPr>
      <w:r>
        <w:rPr>
          <w:rFonts w:hint="eastAsia"/>
        </w:rPr>
        <w:t>1.</w:t>
      </w:r>
      <w:r w:rsidR="00516FBB">
        <w:rPr>
          <w:rFonts w:hint="eastAsia"/>
        </w:rPr>
        <w:t xml:space="preserve"> </w:t>
      </w:r>
      <w:r w:rsidR="00516FBB">
        <w:rPr>
          <w:rFonts w:hint="eastAsia"/>
        </w:rPr>
        <w:t>答：</w:t>
      </w:r>
      <w:r w:rsidR="00516FBB" w:rsidRPr="00165E42">
        <w:rPr>
          <w:rFonts w:hint="eastAsia"/>
        </w:rPr>
        <w:t>状态机是一种记录下给定时刻状态的设备，它可以根据各种不同的输入对每个给定的变化而改变其状态或引发一个动作，如计算机、各种客户端软件、</w:t>
      </w:r>
      <w:r w:rsidR="00516FBB" w:rsidRPr="00165E42">
        <w:t>Web</w:t>
      </w:r>
      <w:r w:rsidR="00516FBB" w:rsidRPr="00165E42">
        <w:rPr>
          <w:rFonts w:hint="eastAsia"/>
        </w:rPr>
        <w:t>上的各种交互页面都是状态机。</w:t>
      </w:r>
    </w:p>
    <w:p w:rsidR="002A42D6" w:rsidRDefault="00516FBB" w:rsidP="00516FBB">
      <w:r w:rsidRPr="00165E42">
        <w:rPr>
          <w:rFonts w:hint="eastAsia"/>
        </w:rPr>
        <w:t>在</w:t>
      </w:r>
      <w:r w:rsidRPr="00165E42">
        <w:t>UML</w:t>
      </w:r>
      <w:r w:rsidRPr="00165E42">
        <w:rPr>
          <w:rFonts w:hint="eastAsia"/>
        </w:rPr>
        <w:t>中状态机由对象的各个状态和连接这些状态的转换组成，是展示状态与状态转换的图。在面向对象的软件系统中，一个对象无论多么简单或者多么复杂，都必然会经历一个从开始创建到最终消亡的完整过程，这个过程通常被称为对象的生命周期。一般说来，对象在其生命周期内是不可能完全孤立的，它必然会接受消息来改变自身或者发送消息来影响其他对象。而状态机就是用于说明对象在其生命周期中响应事件所经历的状态序列以及对这些事件的响应。在状态机的语境中，一个事件就是一次激发的产生，每个激发都可以触发一个状态转换。</w:t>
      </w:r>
    </w:p>
    <w:p w:rsidR="00516FBB" w:rsidRDefault="00516FBB" w:rsidP="00516FBB">
      <w:pPr>
        <w:ind w:firstLineChars="200" w:firstLine="413"/>
      </w:pPr>
      <w:r w:rsidRPr="00165E42">
        <w:rPr>
          <w:rFonts w:hint="eastAsia"/>
        </w:rPr>
        <w:t>通常一个状态机依附于一个类，并且描述该类的实例</w:t>
      </w:r>
      <w:r w:rsidRPr="00165E42">
        <w:t>(</w:t>
      </w:r>
      <w:r w:rsidRPr="00165E42">
        <w:rPr>
          <w:rFonts w:hint="eastAsia"/>
        </w:rPr>
        <w:t>即对象</w:t>
      </w:r>
      <w:r w:rsidRPr="00165E42">
        <w:t>)</w:t>
      </w:r>
      <w:r w:rsidRPr="00165E42">
        <w:rPr>
          <w:rFonts w:hint="eastAsia"/>
        </w:rPr>
        <w:t>对接收到的事件的响应。</w:t>
      </w:r>
      <w:r w:rsidRPr="00165E42">
        <w:rPr>
          <w:rFonts w:hint="eastAsia"/>
        </w:rPr>
        <w:lastRenderedPageBreak/>
        <w:t>除此之外，状态机还可以依附于用例、操作等，用于描述它们的动态执行过程。在依附于某个类的状态机中，总是将对象孤立地从系统中抽象出来进行观察，而将来自外部的影响都抽象为事件。</w:t>
      </w:r>
    </w:p>
    <w:p w:rsidR="00516FBB" w:rsidRDefault="00516FBB" w:rsidP="00516FBB">
      <w:pPr>
        <w:ind w:firstLineChars="200" w:firstLine="413"/>
      </w:pPr>
      <w:r w:rsidRPr="00165E42">
        <w:rPr>
          <w:rFonts w:hint="eastAsia"/>
        </w:rPr>
        <w:t>在</w:t>
      </w:r>
      <w:r w:rsidRPr="00165E42">
        <w:t>UML</w:t>
      </w:r>
      <w:r w:rsidRPr="00165E42">
        <w:rPr>
          <w:rFonts w:hint="eastAsia"/>
        </w:rPr>
        <w:t>中状态机常用于对模型元素的动态行为进行建模，更具体地说就是对系统行为中受事件驱动的方面进行建模。不过状态机总是一个对象、协作或用例的局部视图。由于它考虑问题时将实体与外部世界相互分离，所以适合对局部、细节进行建模。</w:t>
      </w:r>
    </w:p>
    <w:p w:rsidR="002A42D6" w:rsidRDefault="002A42D6" w:rsidP="002A42D6">
      <w:pPr>
        <w:rPr>
          <w:szCs w:val="21"/>
        </w:rPr>
      </w:pPr>
      <w:r>
        <w:rPr>
          <w:rFonts w:hint="eastAsia"/>
          <w:szCs w:val="21"/>
        </w:rPr>
        <w:t xml:space="preserve">2. </w:t>
      </w:r>
      <w:r>
        <w:rPr>
          <w:rFonts w:hint="eastAsia"/>
          <w:szCs w:val="21"/>
        </w:rPr>
        <w:t>答：</w:t>
      </w:r>
      <w:r w:rsidR="00516FBB" w:rsidRPr="00165E42">
        <w:rPr>
          <w:rFonts w:hint="eastAsia"/>
        </w:rPr>
        <w:t>状态图本质上就是一个状态机，或者是状态机的特殊情况，它本质上是一个状态机中的元素的投影，这也就意味着状态图包括状态机的所有特征。状态图主要用来描述一个特定对象的所有可能状态以及由于各种事件的发生而引起状态之间的转换。通过状态图可以知道一个对象、子系统、系统的各种状态及其收到的消息对其状态的影响。通常创建一个</w:t>
      </w:r>
      <w:r w:rsidR="00516FBB" w:rsidRPr="00165E42">
        <w:t>UML</w:t>
      </w:r>
      <w:r w:rsidR="00516FBB" w:rsidRPr="00165E42">
        <w:rPr>
          <w:rFonts w:hint="eastAsia"/>
        </w:rPr>
        <w:t>状态图是为了以下的研究目的：研究类、角色、子系统或构件的复杂行为。</w:t>
      </w:r>
    </w:p>
    <w:p w:rsidR="002A42D6" w:rsidRDefault="002A42D6" w:rsidP="002A42D6">
      <w:pPr>
        <w:rPr>
          <w:szCs w:val="21"/>
        </w:rPr>
      </w:pPr>
      <w:r>
        <w:rPr>
          <w:rFonts w:hint="eastAsia"/>
          <w:szCs w:val="21"/>
        </w:rPr>
        <w:t xml:space="preserve">3. </w:t>
      </w:r>
      <w:r>
        <w:rPr>
          <w:rFonts w:hint="eastAsia"/>
          <w:szCs w:val="21"/>
        </w:rPr>
        <w:t>答：</w:t>
      </w:r>
      <w:r w:rsidR="00516FBB" w:rsidRPr="00B0351C">
        <w:rPr>
          <w:rFonts w:hint="eastAsia"/>
          <w:color w:val="000000"/>
        </w:rPr>
        <w:t>状态图主要用于描述一个对象在其生存期间的动态行为，表现为一个对象所经历的状态序列，引起状态转移的事件（</w:t>
      </w:r>
      <w:r w:rsidR="00516FBB" w:rsidRPr="00B0351C">
        <w:rPr>
          <w:rFonts w:hint="eastAsia"/>
          <w:color w:val="000000"/>
        </w:rPr>
        <w:t>Event</w:t>
      </w:r>
      <w:r w:rsidR="00516FBB" w:rsidRPr="00B0351C">
        <w:rPr>
          <w:rFonts w:hint="eastAsia"/>
          <w:color w:val="000000"/>
        </w:rPr>
        <w:t>），以及因状态转移而伴随的动作（</w:t>
      </w:r>
      <w:r w:rsidR="00516FBB" w:rsidRPr="00B0351C">
        <w:rPr>
          <w:rFonts w:hint="eastAsia"/>
          <w:color w:val="000000"/>
        </w:rPr>
        <w:t>Action</w:t>
      </w:r>
      <w:r w:rsidR="00516FBB" w:rsidRPr="00B0351C">
        <w:rPr>
          <w:rFonts w:hint="eastAsia"/>
          <w:color w:val="000000"/>
        </w:rPr>
        <w:t>）。一般可以用状态机对一个对象的生命周期建模，状态图用于显示状态机（</w:t>
      </w:r>
      <w:r w:rsidR="00516FBB" w:rsidRPr="00B0351C">
        <w:rPr>
          <w:rFonts w:hint="eastAsia"/>
          <w:color w:val="000000"/>
        </w:rPr>
        <w:t>State Machine Diagram</w:t>
      </w:r>
      <w:r w:rsidR="00516FBB" w:rsidRPr="00B0351C">
        <w:rPr>
          <w:rFonts w:hint="eastAsia"/>
          <w:color w:val="000000"/>
        </w:rPr>
        <w:t>），重点在与描述状态图的控制流。</w:t>
      </w:r>
    </w:p>
    <w:p w:rsidR="002A42D6" w:rsidRDefault="002A42D6" w:rsidP="002A42D6">
      <w:pPr>
        <w:rPr>
          <w:szCs w:val="21"/>
        </w:rPr>
      </w:pPr>
      <w:r>
        <w:rPr>
          <w:rFonts w:hint="eastAsia"/>
          <w:szCs w:val="21"/>
        </w:rPr>
        <w:t xml:space="preserve">4. </w:t>
      </w:r>
      <w:r>
        <w:rPr>
          <w:rFonts w:hint="eastAsia"/>
          <w:szCs w:val="21"/>
        </w:rPr>
        <w:t>答：</w:t>
      </w:r>
      <w:r w:rsidR="00516FBB">
        <w:rPr>
          <w:rFonts w:hint="eastAsia"/>
          <w:szCs w:val="21"/>
        </w:rPr>
        <w:t>简单状态不能分解，没有子结构。</w:t>
      </w:r>
      <w:r w:rsidR="00516FBB" w:rsidRPr="00165E42">
        <w:rPr>
          <w:rFonts w:hint="eastAsia"/>
        </w:rPr>
        <w:t>在简单状态之外，还有一种可以包含嵌套子状态的状态，又称为组成状态。在复杂的应用中，当状态图处于某种特定的状态时，状态图描述的该对象行为仍可以用另一个状态图描述，用于描述对象行为的状态图又称为子状态。</w:t>
      </w:r>
      <w:r w:rsidR="00516FBB" w:rsidRPr="0022110E">
        <w:rPr>
          <w:rFonts w:hint="eastAsia"/>
        </w:rPr>
        <w:t>当对象或交互的状态行为比较复杂时，在不同的细节层面表示它们并且反映在应用程序中出现的任何层级结构，可能是合适的。</w:t>
      </w:r>
    </w:p>
    <w:p w:rsidR="00516FBB" w:rsidRDefault="002A42D6" w:rsidP="00516FBB">
      <w:pPr>
        <w:ind w:firstLineChars="200" w:firstLine="413"/>
      </w:pPr>
      <w:r>
        <w:rPr>
          <w:rFonts w:hint="eastAsia"/>
          <w:szCs w:val="21"/>
        </w:rPr>
        <w:t xml:space="preserve">5. </w:t>
      </w:r>
      <w:r>
        <w:rPr>
          <w:rFonts w:hint="eastAsia"/>
          <w:szCs w:val="21"/>
        </w:rPr>
        <w:t>答：</w:t>
      </w:r>
      <w:r w:rsidR="00516FBB" w:rsidRPr="00165E42">
        <w:rPr>
          <w:rFonts w:hint="eastAsia"/>
        </w:rPr>
        <w:t>如果一个组成状态的子状态对应的对象在其生命周期内的任何时刻都只能处于一个子状态，也就是说状态图中多个子状态是互斥的，不能同时存在，这种组成状态称为顺序组成状态。在顺序组成状态中最多只能有一个初态和一个终态。</w:t>
      </w:r>
    </w:p>
    <w:p w:rsidR="00516FBB" w:rsidRDefault="00516FBB" w:rsidP="00516FBB">
      <w:pPr>
        <w:ind w:firstLineChars="200" w:firstLine="413"/>
      </w:pPr>
      <w:r w:rsidRPr="00165E42">
        <w:rPr>
          <w:rFonts w:hint="eastAsia"/>
        </w:rPr>
        <w:t>当状态图通过转换从某种状态转入组合状态时，该转换的目的可能是组成状态本身，也可能是这个组成状态的子状态。如果是组成状态本身，先执行组合状态的入口动作，然后子状态进入初始状态并以此为起点开始运行；如果转换的目的是组合状态的某一子状态，那么先执行组合状态的入口动作，然后以目标子状态为起点开始运行。有时组成状态有两个或多个并发的子状态，此时称该组成状态为并发组成状态。并发组成状态能说明很多事情发生在同一时刻，为了分离不同的活动，组成状态被分解成区域，每个区域都包含一个不同的状态图，各个状态图在同一时刻分别运行。</w:t>
      </w:r>
    </w:p>
    <w:p w:rsidR="002A42D6" w:rsidRDefault="00516FBB" w:rsidP="00516FBB">
      <w:pPr>
        <w:ind w:firstLineChars="200" w:firstLine="413"/>
      </w:pPr>
      <w:r w:rsidRPr="00165E42">
        <w:rPr>
          <w:rFonts w:hint="eastAsia"/>
        </w:rPr>
        <w:t>如果并发组成状态中有一个子状态比其他并发子状态先到达它的终态，那么先到的子状态的控制流将在它的终态等待，直到所有的子状态都到达终点。此时，所有子状态的控制流汇合成一个控制流，转换到下一个状态。</w:t>
      </w:r>
    </w:p>
    <w:p w:rsidR="002A42D6" w:rsidRPr="002A42D6" w:rsidRDefault="002A42D6" w:rsidP="00516FBB">
      <w:pPr>
        <w:rPr>
          <w:szCs w:val="21"/>
        </w:rPr>
      </w:pPr>
      <w:r>
        <w:rPr>
          <w:rFonts w:hint="eastAsia"/>
          <w:szCs w:val="21"/>
        </w:rPr>
        <w:t xml:space="preserve">6. </w:t>
      </w:r>
      <w:r>
        <w:rPr>
          <w:rFonts w:hint="eastAsia"/>
          <w:szCs w:val="21"/>
        </w:rPr>
        <w:t>答：略。</w:t>
      </w:r>
    </w:p>
    <w:p w:rsidR="00BC3ED8" w:rsidRDefault="00BC3ED8" w:rsidP="00C37A95">
      <w:pPr>
        <w:pStyle w:val="2"/>
        <w:spacing w:before="339" w:after="339"/>
      </w:pPr>
      <w:r>
        <w:rPr>
          <w:rFonts w:hint="eastAsia"/>
        </w:rPr>
        <w:lastRenderedPageBreak/>
        <w:t>第</w:t>
      </w:r>
      <w:r>
        <w:rPr>
          <w:rFonts w:hint="eastAsia"/>
        </w:rPr>
        <w:t>9</w:t>
      </w:r>
      <w:r>
        <w:rPr>
          <w:rFonts w:hint="eastAsia"/>
        </w:rPr>
        <w:t>章</w:t>
      </w:r>
      <w:r>
        <w:rPr>
          <w:rFonts w:hint="eastAsia"/>
        </w:rPr>
        <w:t xml:space="preserve">   </w:t>
      </w:r>
      <w:r>
        <w:rPr>
          <w:rFonts w:hint="eastAsia"/>
        </w:rPr>
        <w:t>习题参考答案</w:t>
      </w:r>
    </w:p>
    <w:p w:rsidR="004A7B55" w:rsidRPr="004A7B55" w:rsidRDefault="00BC3ED8" w:rsidP="00BC3ED8">
      <w:r>
        <w:rPr>
          <w:rFonts w:hint="eastAsia"/>
        </w:rPr>
        <w:t xml:space="preserve">1. </w:t>
      </w:r>
      <w:bookmarkStart w:id="0" w:name="OLE_LINK1"/>
      <w:r w:rsidR="004A7B55">
        <w:rPr>
          <w:rFonts w:hint="eastAsia"/>
          <w:szCs w:val="21"/>
        </w:rPr>
        <w:t>答：</w:t>
      </w:r>
      <w:bookmarkEnd w:id="0"/>
      <w:r w:rsidR="000E6347" w:rsidRPr="00751E48">
        <w:rPr>
          <w:rFonts w:hint="eastAsia"/>
        </w:rPr>
        <w:t>活动图是一种用于描述系统行为的模型视图，它可用来描述动作和动作导致对象状态改变的结果，而不用考虑引发状态改变的事件。通常，活动图记录单个操作或方法的逻辑、单个用例或商业过程的逻辑流程。活动图允许读者了解系统的执行，以及如何根据不同的条件和触发改变执行方向。</w:t>
      </w:r>
    </w:p>
    <w:p w:rsidR="000E6347" w:rsidRDefault="00BC3ED8" w:rsidP="000E6347">
      <w:pPr>
        <w:ind w:firstLine="420"/>
        <w:rPr>
          <w:color w:val="000000"/>
        </w:rPr>
      </w:pPr>
      <w:r>
        <w:rPr>
          <w:rFonts w:hint="eastAsia"/>
        </w:rPr>
        <w:t xml:space="preserve">2. </w:t>
      </w:r>
      <w:r w:rsidR="00FE2027">
        <w:rPr>
          <w:rFonts w:hint="eastAsia"/>
          <w:szCs w:val="21"/>
        </w:rPr>
        <w:t>答：</w:t>
      </w:r>
      <w:r w:rsidR="000E6347" w:rsidRPr="00751E48">
        <w:rPr>
          <w:rFonts w:hint="eastAsia"/>
          <w:color w:val="000000"/>
        </w:rPr>
        <w:t>动作通常用于对工作流执行过程中的步骤进行建模。在一张活动图中，动作状态允许在多处出现。不过动作和状态图中的状态不同，它不能有入口动作和出口动作，也不能有内部转移。在</w:t>
      </w:r>
      <w:r w:rsidR="000E6347" w:rsidRPr="00751E48">
        <w:rPr>
          <w:color w:val="000000"/>
        </w:rPr>
        <w:t>UML</w:t>
      </w:r>
      <w:r w:rsidR="000E6347" w:rsidRPr="00751E48">
        <w:rPr>
          <w:rFonts w:hint="eastAsia"/>
          <w:color w:val="000000"/>
        </w:rPr>
        <w:t>中，动作状态使用平滑的圆角矩形表示，动作状态表示的动作写在矩形内部，如图所示。</w:t>
      </w:r>
    </w:p>
    <w:p w:rsidR="000E6347" w:rsidRDefault="000E6347" w:rsidP="000E6347">
      <w:pPr>
        <w:ind w:firstLine="0"/>
        <w:jc w:val="center"/>
        <w:rPr>
          <w:color w:val="000000"/>
        </w:rPr>
      </w:pPr>
      <w:r>
        <w:rPr>
          <w:noProof/>
          <w:color w:val="000000"/>
        </w:rPr>
        <w:drawing>
          <wp:inline distT="0" distB="0" distL="0" distR="0">
            <wp:extent cx="1371600" cy="504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t="22687"/>
                    <a:stretch>
                      <a:fillRect/>
                    </a:stretch>
                  </pic:blipFill>
                  <pic:spPr bwMode="auto">
                    <a:xfrm>
                      <a:off x="0" y="0"/>
                      <a:ext cx="1371600" cy="504825"/>
                    </a:xfrm>
                    <a:prstGeom prst="rect">
                      <a:avLst/>
                    </a:prstGeom>
                    <a:noFill/>
                    <a:ln w="9525">
                      <a:noFill/>
                      <a:miter lim="800000"/>
                      <a:headEnd/>
                      <a:tailEnd/>
                    </a:ln>
                  </pic:spPr>
                </pic:pic>
              </a:graphicData>
            </a:graphic>
          </wp:inline>
        </w:drawing>
      </w:r>
    </w:p>
    <w:p w:rsidR="00897C32" w:rsidRDefault="00897C32" w:rsidP="00897C32">
      <w:pPr>
        <w:pStyle w:val="a"/>
        <w:numPr>
          <w:ilvl w:val="0"/>
          <w:numId w:val="0"/>
        </w:numPr>
        <w:ind w:firstLine="425"/>
        <w:rPr>
          <w:kern w:val="0"/>
          <w:szCs w:val="20"/>
        </w:rPr>
      </w:pPr>
      <w:r>
        <w:rPr>
          <w:rFonts w:hint="eastAsia"/>
        </w:rPr>
        <w:t xml:space="preserve">3. </w:t>
      </w:r>
      <w:r>
        <w:rPr>
          <w:rFonts w:hint="eastAsia"/>
          <w:szCs w:val="21"/>
        </w:rPr>
        <w:t>答：</w:t>
      </w:r>
      <w:r w:rsidR="000E6347">
        <w:rPr>
          <w:rFonts w:hint="eastAsia"/>
          <w:kern w:val="0"/>
          <w:szCs w:val="20"/>
        </w:rPr>
        <w:t>略</w:t>
      </w:r>
      <w:r>
        <w:rPr>
          <w:rFonts w:hint="eastAsia"/>
          <w:kern w:val="0"/>
          <w:szCs w:val="20"/>
        </w:rPr>
        <w:t>。</w:t>
      </w:r>
    </w:p>
    <w:p w:rsidR="00897C32" w:rsidRDefault="00292B0C" w:rsidP="000E6347">
      <w:pPr>
        <w:pStyle w:val="a"/>
        <w:numPr>
          <w:ilvl w:val="0"/>
          <w:numId w:val="0"/>
        </w:numPr>
        <w:ind w:firstLine="425"/>
        <w:rPr>
          <w:kern w:val="0"/>
          <w:szCs w:val="20"/>
        </w:rPr>
      </w:pPr>
      <w:r>
        <w:rPr>
          <w:rFonts w:hint="eastAsia"/>
        </w:rPr>
        <w:t xml:space="preserve">4. </w:t>
      </w:r>
      <w:r w:rsidR="000E6347">
        <w:rPr>
          <w:rFonts w:hint="eastAsia"/>
        </w:rPr>
        <w:t>答：略。</w:t>
      </w:r>
    </w:p>
    <w:p w:rsidR="00E25A06" w:rsidRPr="00C97B9D" w:rsidRDefault="00E25A06" w:rsidP="00897C32">
      <w:pPr>
        <w:pStyle w:val="a"/>
        <w:numPr>
          <w:ilvl w:val="0"/>
          <w:numId w:val="0"/>
        </w:numPr>
        <w:ind w:firstLine="425"/>
        <w:rPr>
          <w:kern w:val="0"/>
          <w:szCs w:val="20"/>
        </w:rPr>
      </w:pPr>
      <w:r>
        <w:rPr>
          <w:rFonts w:hint="eastAsia"/>
        </w:rPr>
        <w:t xml:space="preserve">5. </w:t>
      </w:r>
      <w:r>
        <w:rPr>
          <w:rFonts w:hint="eastAsia"/>
          <w:szCs w:val="21"/>
        </w:rPr>
        <w:t>答：</w:t>
      </w:r>
      <w:r w:rsidR="000E6347">
        <w:rPr>
          <w:rFonts w:hint="eastAsia"/>
          <w:kern w:val="0"/>
          <w:szCs w:val="20"/>
        </w:rPr>
        <w:t>略</w:t>
      </w:r>
      <w:r w:rsidR="00C97B9D">
        <w:rPr>
          <w:rFonts w:hint="eastAsia"/>
          <w:kern w:val="0"/>
          <w:szCs w:val="20"/>
        </w:rPr>
        <w:t>。</w:t>
      </w:r>
    </w:p>
    <w:p w:rsidR="00366B20" w:rsidRPr="00366B20" w:rsidRDefault="008E241A" w:rsidP="008E241A">
      <w:pPr>
        <w:pStyle w:val="a"/>
        <w:numPr>
          <w:ilvl w:val="0"/>
          <w:numId w:val="0"/>
        </w:numPr>
        <w:ind w:firstLine="425"/>
        <w:rPr>
          <w:kern w:val="0"/>
          <w:szCs w:val="20"/>
        </w:rPr>
      </w:pPr>
      <w:r>
        <w:rPr>
          <w:rFonts w:hint="eastAsia"/>
        </w:rPr>
        <w:t xml:space="preserve">6. </w:t>
      </w:r>
      <w:r>
        <w:rPr>
          <w:rFonts w:hint="eastAsia"/>
        </w:rPr>
        <w:t>答</w:t>
      </w:r>
      <w:r w:rsidR="00C61FD7">
        <w:rPr>
          <w:rFonts w:hint="eastAsia"/>
          <w:szCs w:val="21"/>
        </w:rPr>
        <w:t>：</w:t>
      </w:r>
      <w:r w:rsidRPr="00751E48">
        <w:rPr>
          <w:rFonts w:hint="eastAsia"/>
          <w:color w:val="000000"/>
        </w:rPr>
        <w:t>分支在活动图中很常见，它是转换的一部分，它将转换路径分成多个部分，每一部分都有单独的监护条件和不同的结果。当动作流遇到分支时，会根据监护条件</w:t>
      </w:r>
      <w:r w:rsidRPr="00751E48">
        <w:rPr>
          <w:color w:val="000000"/>
        </w:rPr>
        <w:t>(</w:t>
      </w:r>
      <w:r w:rsidRPr="00751E48">
        <w:rPr>
          <w:rFonts w:hint="eastAsia"/>
          <w:color w:val="000000"/>
        </w:rPr>
        <w:t>布尔值</w:t>
      </w:r>
      <w:r w:rsidRPr="00751E48">
        <w:rPr>
          <w:color w:val="000000"/>
        </w:rPr>
        <w:t>)</w:t>
      </w:r>
      <w:r w:rsidRPr="00751E48">
        <w:rPr>
          <w:rFonts w:hint="eastAsia"/>
          <w:color w:val="000000"/>
        </w:rPr>
        <w:t>的真假来判定动作的流向。分支的每个路径的监护条件应该是互斥的，这样可以保证只有一条路径的转换被激发。</w:t>
      </w:r>
    </w:p>
    <w:p w:rsidR="008E241A" w:rsidRDefault="00B20278" w:rsidP="008E241A">
      <w:pPr>
        <w:ind w:firstLine="420"/>
        <w:rPr>
          <w:color w:val="000000"/>
        </w:rPr>
      </w:pPr>
      <w:r>
        <w:rPr>
          <w:rFonts w:hint="eastAsia"/>
        </w:rPr>
        <w:t>7.</w:t>
      </w:r>
      <w:r w:rsidR="008E241A">
        <w:rPr>
          <w:rFonts w:hint="eastAsia"/>
        </w:rPr>
        <w:t xml:space="preserve"> </w:t>
      </w:r>
      <w:r w:rsidR="00C61FD7">
        <w:rPr>
          <w:rFonts w:hint="eastAsia"/>
          <w:szCs w:val="21"/>
        </w:rPr>
        <w:t>答：</w:t>
      </w:r>
      <w:r w:rsidR="008E241A" w:rsidRPr="00751E48">
        <w:rPr>
          <w:rFonts w:hint="eastAsia"/>
          <w:color w:val="000000"/>
        </w:rPr>
        <w:t>活动图中交互的简单元素是活动和对象，控制流</w:t>
      </w:r>
      <w:r w:rsidR="008E241A" w:rsidRPr="00751E48">
        <w:rPr>
          <w:color w:val="000000"/>
        </w:rPr>
        <w:t>(Control Flow)</w:t>
      </w:r>
      <w:r w:rsidR="008E241A" w:rsidRPr="00751E48">
        <w:rPr>
          <w:rFonts w:hint="eastAsia"/>
          <w:color w:val="000000"/>
        </w:rPr>
        <w:t>就是对活动和对象之间的关系的描述。控制流表示动作与其参与者和后继动作之间、动作与输入和输出对象之间的关系。而对象流就是一种特殊的控制流。</w:t>
      </w:r>
    </w:p>
    <w:p w:rsidR="008E241A" w:rsidRDefault="008E241A" w:rsidP="008E241A">
      <w:pPr>
        <w:ind w:firstLine="420"/>
        <w:rPr>
          <w:color w:val="000000"/>
        </w:rPr>
      </w:pPr>
      <w:r w:rsidRPr="00751E48">
        <w:rPr>
          <w:rFonts w:hint="eastAsia"/>
          <w:color w:val="000000"/>
        </w:rPr>
        <w:t>对象流</w:t>
      </w:r>
      <w:r w:rsidRPr="00751E48">
        <w:rPr>
          <w:color w:val="000000"/>
        </w:rPr>
        <w:t>(Object Flow)</w:t>
      </w:r>
      <w:r w:rsidRPr="00751E48">
        <w:rPr>
          <w:rFonts w:hint="eastAsia"/>
          <w:color w:val="000000"/>
        </w:rPr>
        <w:t>是将对象流状态作为输入或输出的控制流。在活动图中，对象流描述了动作状态或者活动状态与对象之间的关系，表示了动作使用对象以及动作对对象的影响。</w:t>
      </w:r>
    </w:p>
    <w:p w:rsidR="00976F10" w:rsidRPr="00976F10" w:rsidRDefault="008E241A" w:rsidP="008E241A">
      <w:pPr>
        <w:pStyle w:val="a"/>
        <w:numPr>
          <w:ilvl w:val="0"/>
          <w:numId w:val="0"/>
        </w:numPr>
        <w:ind w:firstLine="425"/>
        <w:rPr>
          <w:kern w:val="0"/>
          <w:szCs w:val="20"/>
        </w:rPr>
      </w:pPr>
      <w:r>
        <w:rPr>
          <w:rFonts w:hint="eastAsia"/>
        </w:rPr>
        <w:t>8</w:t>
      </w:r>
      <w:r w:rsidR="00B20278">
        <w:rPr>
          <w:rFonts w:hint="eastAsia"/>
        </w:rPr>
        <w:t xml:space="preserve">. </w:t>
      </w:r>
      <w:r w:rsidR="00B20278">
        <w:rPr>
          <w:rFonts w:hint="eastAsia"/>
          <w:szCs w:val="21"/>
        </w:rPr>
        <w:t>答：</w:t>
      </w:r>
      <w:r w:rsidRPr="00751E48">
        <w:rPr>
          <w:rFonts w:hint="eastAsia"/>
          <w:color w:val="000000"/>
        </w:rPr>
        <w:t>对象流表示了对象与对象、操作或产生它（使用它）的转换间的关系。在活动图中，用带箭头的虚线而非实线来表示对象流。如果虚线箭头从活动指向对象流状态，则表示输出。输出表示了动作对对象施加了影响，影响包括创建、修改、撤销等。如果虚线箭头从对象流状态指向活动，则表示输入。输入表示动作使用了对象流所指向的对象流状态。如果活动有多个输出值或后继控制流，那么箭头背向分叉符号。反之，如果有多个输入箭头，则指向结合符号。</w:t>
      </w:r>
    </w:p>
    <w:p w:rsidR="00931643" w:rsidRDefault="00931643" w:rsidP="00C37A95">
      <w:pPr>
        <w:pStyle w:val="2"/>
        <w:spacing w:before="339" w:after="339"/>
      </w:pPr>
      <w:r>
        <w:rPr>
          <w:rFonts w:hint="eastAsia"/>
        </w:rPr>
        <w:lastRenderedPageBreak/>
        <w:t>第</w:t>
      </w:r>
      <w:r>
        <w:rPr>
          <w:rFonts w:hint="eastAsia"/>
        </w:rPr>
        <w:t>10</w:t>
      </w:r>
      <w:r>
        <w:rPr>
          <w:rFonts w:hint="eastAsia"/>
        </w:rPr>
        <w:t>章</w:t>
      </w:r>
      <w:r>
        <w:rPr>
          <w:rFonts w:hint="eastAsia"/>
        </w:rPr>
        <w:t xml:space="preserve">   </w:t>
      </w:r>
      <w:r>
        <w:rPr>
          <w:rFonts w:hint="eastAsia"/>
        </w:rPr>
        <w:t>习题参考答案</w:t>
      </w:r>
    </w:p>
    <w:p w:rsidR="00931643" w:rsidRDefault="003C1080" w:rsidP="00931643">
      <w:r>
        <w:rPr>
          <w:rFonts w:hint="eastAsia"/>
        </w:rPr>
        <w:t xml:space="preserve">1. </w:t>
      </w:r>
      <w:r>
        <w:rPr>
          <w:rFonts w:hint="eastAsia"/>
        </w:rPr>
        <w:t>答：</w:t>
      </w:r>
      <w:r w:rsidRPr="00AC35B7">
        <w:rPr>
          <w:rFonts w:hint="eastAsia"/>
        </w:rPr>
        <w:t>UML</w:t>
      </w:r>
      <w:r w:rsidRPr="00AC35B7">
        <w:rPr>
          <w:rFonts w:hint="eastAsia"/>
        </w:rPr>
        <w:t>提供了包图、构件图、部署图等三种模型图，用于对系统的设计进行归档。包图用于对系统的层次结构进行描述。构件图用于归档系统中不同元素之间的依赖关系。它们可以与部署图结合，显示软件构件和系统的物理架构是如何关联的。</w:t>
      </w:r>
    </w:p>
    <w:p w:rsidR="003C1080" w:rsidRPr="00AC35B7" w:rsidRDefault="00134351" w:rsidP="003C1080">
      <w:r>
        <w:rPr>
          <w:rFonts w:hint="eastAsia"/>
        </w:rPr>
        <w:t xml:space="preserve">2. </w:t>
      </w:r>
      <w:r w:rsidR="003C1080">
        <w:rPr>
          <w:rFonts w:hint="eastAsia"/>
        </w:rPr>
        <w:t>答：</w:t>
      </w:r>
      <w:r w:rsidR="003C1080" w:rsidRPr="00AC35B7">
        <w:rPr>
          <w:rFonts w:hint="eastAsia"/>
        </w:rPr>
        <w:t>设计阶段的主要任务包括：</w:t>
      </w:r>
    </w:p>
    <w:p w:rsidR="003C1080" w:rsidRPr="00BB253B" w:rsidRDefault="003C1080" w:rsidP="003C1080">
      <w:pPr>
        <w:numPr>
          <w:ilvl w:val="0"/>
          <w:numId w:val="10"/>
        </w:numPr>
        <w:tabs>
          <w:tab w:val="clear" w:pos="840"/>
        </w:tabs>
        <w:ind w:left="693" w:hanging="280"/>
      </w:pPr>
      <w:r w:rsidRPr="00BB253B">
        <w:rPr>
          <w:rFonts w:hint="eastAsia"/>
        </w:rPr>
        <w:t>系统体系结构设计</w:t>
      </w:r>
    </w:p>
    <w:p w:rsidR="003C1080" w:rsidRPr="00BB253B" w:rsidRDefault="003C1080" w:rsidP="003C1080">
      <w:pPr>
        <w:numPr>
          <w:ilvl w:val="0"/>
          <w:numId w:val="10"/>
        </w:numPr>
        <w:tabs>
          <w:tab w:val="clear" w:pos="840"/>
        </w:tabs>
        <w:ind w:left="693" w:hanging="280"/>
      </w:pPr>
      <w:r w:rsidRPr="00BB253B">
        <w:rPr>
          <w:rFonts w:hint="eastAsia"/>
        </w:rPr>
        <w:t>数据结构设计</w:t>
      </w:r>
    </w:p>
    <w:p w:rsidR="003C1080" w:rsidRPr="00BB253B" w:rsidRDefault="003C1080" w:rsidP="003C1080">
      <w:pPr>
        <w:numPr>
          <w:ilvl w:val="0"/>
          <w:numId w:val="10"/>
        </w:numPr>
        <w:tabs>
          <w:tab w:val="clear" w:pos="840"/>
        </w:tabs>
        <w:ind w:left="693" w:hanging="280"/>
      </w:pPr>
      <w:r w:rsidRPr="00BB253B">
        <w:rPr>
          <w:rFonts w:hint="eastAsia"/>
        </w:rPr>
        <w:t>用户界面设计</w:t>
      </w:r>
    </w:p>
    <w:p w:rsidR="003C1080" w:rsidRPr="00BB253B" w:rsidRDefault="003C1080" w:rsidP="003C1080">
      <w:pPr>
        <w:numPr>
          <w:ilvl w:val="0"/>
          <w:numId w:val="10"/>
        </w:numPr>
        <w:tabs>
          <w:tab w:val="clear" w:pos="840"/>
        </w:tabs>
        <w:ind w:left="693" w:hanging="280"/>
      </w:pPr>
      <w:r w:rsidRPr="00BB253B">
        <w:rPr>
          <w:rFonts w:hint="eastAsia"/>
        </w:rPr>
        <w:t>算法设计</w:t>
      </w:r>
    </w:p>
    <w:p w:rsidR="003C1080" w:rsidRDefault="002D0679" w:rsidP="003C1080">
      <w:pPr>
        <w:rPr>
          <w:rFonts w:hint="eastAsia"/>
        </w:rPr>
      </w:pPr>
      <w:r>
        <w:rPr>
          <w:rFonts w:hint="eastAsia"/>
          <w:szCs w:val="21"/>
        </w:rPr>
        <w:t>3</w:t>
      </w:r>
      <w:r w:rsidR="00931643">
        <w:rPr>
          <w:rFonts w:hint="eastAsia"/>
          <w:szCs w:val="21"/>
        </w:rPr>
        <w:t xml:space="preserve">. </w:t>
      </w:r>
      <w:r>
        <w:rPr>
          <w:rFonts w:hint="eastAsia"/>
          <w:szCs w:val="21"/>
        </w:rPr>
        <w:t>答</w:t>
      </w:r>
      <w:r w:rsidR="00931643">
        <w:rPr>
          <w:rFonts w:hint="eastAsia"/>
          <w:szCs w:val="21"/>
        </w:rPr>
        <w:t>：</w:t>
      </w:r>
      <w:r w:rsidR="003C1080" w:rsidRPr="00FE765B">
        <w:rPr>
          <w:rFonts w:hint="eastAsia"/>
        </w:rPr>
        <w:t>构件图（</w:t>
      </w:r>
      <w:r w:rsidR="003C1080" w:rsidRPr="00FE765B">
        <w:rPr>
          <w:rFonts w:hint="eastAsia"/>
        </w:rPr>
        <w:t>Component Diagram</w:t>
      </w:r>
      <w:r w:rsidR="003C1080" w:rsidRPr="00FE765B">
        <w:rPr>
          <w:rFonts w:hint="eastAsia"/>
        </w:rPr>
        <w:t>）描述软件构件及构件之间的关系，显示代码的结构。构件是逻辑架构中定义的概念和功能</w:t>
      </w:r>
      <w:r w:rsidR="003C1080" w:rsidRPr="00FE765B">
        <w:rPr>
          <w:rFonts w:hint="eastAsia"/>
        </w:rPr>
        <w:t>(</w:t>
      </w:r>
      <w:r w:rsidR="003C1080" w:rsidRPr="00FE765B">
        <w:rPr>
          <w:rFonts w:hint="eastAsia"/>
        </w:rPr>
        <w:t>类、对象、它们的关系、协作</w:t>
      </w:r>
      <w:r w:rsidR="003C1080" w:rsidRPr="00FE765B">
        <w:rPr>
          <w:rFonts w:hint="eastAsia"/>
        </w:rPr>
        <w:t>)</w:t>
      </w:r>
      <w:r w:rsidR="003C1080" w:rsidRPr="00FE765B">
        <w:rPr>
          <w:rFonts w:hint="eastAsia"/>
        </w:rPr>
        <w:t>在物理架构中的实现。</w:t>
      </w:r>
      <w:r w:rsidR="003C1080">
        <w:rPr>
          <w:rFonts w:hint="eastAsia"/>
        </w:rPr>
        <w:t>构件</w:t>
      </w:r>
      <w:r w:rsidR="003C1080" w:rsidRPr="002448E1">
        <w:rPr>
          <w:rFonts w:hint="eastAsia"/>
        </w:rPr>
        <w:t>图用于显示组成系统的逻辑或物理软件</w:t>
      </w:r>
      <w:r w:rsidR="003C1080">
        <w:rPr>
          <w:rFonts w:hint="eastAsia"/>
        </w:rPr>
        <w:t>构件</w:t>
      </w:r>
      <w:r w:rsidR="003C1080" w:rsidRPr="002448E1">
        <w:rPr>
          <w:rFonts w:hint="eastAsia"/>
        </w:rPr>
        <w:t>。</w:t>
      </w:r>
    </w:p>
    <w:p w:rsidR="003C1080" w:rsidRDefault="006A04E3" w:rsidP="003C1080">
      <w:r>
        <w:rPr>
          <w:rFonts w:hint="eastAsia"/>
          <w:szCs w:val="21"/>
        </w:rPr>
        <w:t xml:space="preserve">4. </w:t>
      </w:r>
      <w:r>
        <w:rPr>
          <w:rFonts w:hint="eastAsia"/>
          <w:szCs w:val="21"/>
        </w:rPr>
        <w:t>答：</w:t>
      </w:r>
      <w:r w:rsidR="003C1080" w:rsidRPr="00FE765B">
        <w:rPr>
          <w:rFonts w:hint="eastAsia"/>
        </w:rPr>
        <w:t>构件是独立的，是在一个系统或子系统中的封装单位，提供一个或多个接口，是系统高层的可重用的部件。构件作为系统中的一个物理实现单元，包括软件代码</w:t>
      </w:r>
      <w:r w:rsidR="003C1080" w:rsidRPr="00FE765B">
        <w:rPr>
          <w:rFonts w:hint="eastAsia"/>
        </w:rPr>
        <w:t>(</w:t>
      </w:r>
      <w:r w:rsidR="003C1080" w:rsidRPr="00FE765B">
        <w:rPr>
          <w:rFonts w:hint="eastAsia"/>
        </w:rPr>
        <w:t>包括源代码、二进制代码和可执行文件等</w:t>
      </w:r>
      <w:r w:rsidR="003C1080" w:rsidRPr="00FE765B">
        <w:rPr>
          <w:rFonts w:hint="eastAsia"/>
        </w:rPr>
        <w:t>)</w:t>
      </w:r>
      <w:r w:rsidR="003C1080" w:rsidRPr="00FE765B">
        <w:rPr>
          <w:rFonts w:hint="eastAsia"/>
        </w:rPr>
        <w:t>或者相应组成部分，例如脚本或命令行文件等，还包括带有身份标识并有物理实体的文件，如运行时的对象、文档、数据库等。</w:t>
      </w:r>
    </w:p>
    <w:p w:rsidR="003C1080" w:rsidRPr="002448E1" w:rsidRDefault="003C1080" w:rsidP="003C1080">
      <w:r w:rsidRPr="002448E1">
        <w:rPr>
          <w:rFonts w:hint="eastAsia"/>
        </w:rPr>
        <w:t>采用标准化</w:t>
      </w:r>
      <w:r>
        <w:rPr>
          <w:rFonts w:hint="eastAsia"/>
        </w:rPr>
        <w:t>构件</w:t>
      </w:r>
      <w:r w:rsidRPr="002448E1">
        <w:rPr>
          <w:rFonts w:hint="eastAsia"/>
        </w:rPr>
        <w:t>的原因众所周知，并且显而易见，实际上，难以想象哪个行业没有广泛使用它们。例如，房屋通常是由砖块、屋顶木材、瓷砖、门、窗框、电器元件、排水管道、地板等等设计和组建的，这些都是从建筑材料中挑选出来的。建筑师可能使用这些</w:t>
      </w:r>
      <w:r>
        <w:rPr>
          <w:rFonts w:hint="eastAsia"/>
        </w:rPr>
        <w:t>构件</w:t>
      </w:r>
      <w:r w:rsidRPr="002448E1">
        <w:rPr>
          <w:rFonts w:hint="eastAsia"/>
        </w:rPr>
        <w:t>去设计</w:t>
      </w:r>
      <w:r w:rsidRPr="002448E1">
        <w:rPr>
          <w:rFonts w:hint="eastAsia"/>
        </w:rPr>
        <w:t>(</w:t>
      </w:r>
      <w:r w:rsidRPr="002448E1">
        <w:rPr>
          <w:rFonts w:hint="eastAsia"/>
        </w:rPr>
        <w:t>或者由建筑工人去建造</w:t>
      </w:r>
      <w:r w:rsidRPr="002448E1">
        <w:rPr>
          <w:rFonts w:hint="eastAsia"/>
        </w:rPr>
        <w:t>)</w:t>
      </w:r>
      <w:r w:rsidRPr="002448E1">
        <w:rPr>
          <w:rFonts w:hint="eastAsia"/>
        </w:rPr>
        <w:t>整体形象、平面图和房间数量方面与众不同的房屋。区别在于标准</w:t>
      </w:r>
      <w:r>
        <w:rPr>
          <w:rFonts w:hint="eastAsia"/>
        </w:rPr>
        <w:t>构件</w:t>
      </w:r>
      <w:r w:rsidRPr="002448E1">
        <w:rPr>
          <w:rFonts w:hint="eastAsia"/>
        </w:rPr>
        <w:t>集成的方式。</w:t>
      </w:r>
    </w:p>
    <w:p w:rsidR="003C1080" w:rsidRPr="002448E1" w:rsidRDefault="003C1080" w:rsidP="003C1080">
      <w:r w:rsidRPr="002448E1">
        <w:rPr>
          <w:rFonts w:hint="eastAsia"/>
        </w:rPr>
        <w:t>对于被当作</w:t>
      </w:r>
      <w:r>
        <w:rPr>
          <w:rFonts w:hint="eastAsia"/>
        </w:rPr>
        <w:t>构件</w:t>
      </w:r>
      <w:r w:rsidRPr="002448E1">
        <w:rPr>
          <w:rFonts w:hint="eastAsia"/>
        </w:rPr>
        <w:t>的所有事物来说</w:t>
      </w:r>
      <w:r w:rsidRPr="002448E1">
        <w:rPr>
          <w:rFonts w:hint="eastAsia"/>
        </w:rPr>
        <w:t>(</w:t>
      </w:r>
      <w:r w:rsidRPr="002448E1">
        <w:rPr>
          <w:rFonts w:hint="eastAsia"/>
        </w:rPr>
        <w:t>例如窗户</w:t>
      </w:r>
      <w:r w:rsidRPr="002448E1">
        <w:rPr>
          <w:rFonts w:hint="eastAsia"/>
        </w:rPr>
        <w:t>)</w:t>
      </w:r>
      <w:r w:rsidRPr="002448E1">
        <w:rPr>
          <w:rFonts w:hint="eastAsia"/>
        </w:rPr>
        <w:t>，必须按照一定的方式被规范，以允许建筑师、建筑工人等等作为单个简单的事情来完成，即便实际并非如此。另外，专业设计师处理窗户设计的问题</w:t>
      </w:r>
      <w:r w:rsidRPr="002448E1">
        <w:rPr>
          <w:rFonts w:hint="eastAsia"/>
        </w:rPr>
        <w:t>(</w:t>
      </w:r>
      <w:r w:rsidRPr="002448E1">
        <w:rPr>
          <w:rFonts w:hint="eastAsia"/>
        </w:rPr>
        <w:t>采用什么材料和结构等等，从而制作好的窗户</w:t>
      </w:r>
      <w:r w:rsidRPr="002448E1">
        <w:rPr>
          <w:rFonts w:hint="eastAsia"/>
        </w:rPr>
        <w:t>)</w:t>
      </w:r>
      <w:r w:rsidRPr="002448E1">
        <w:rPr>
          <w:rFonts w:hint="eastAsia"/>
        </w:rPr>
        <w:t>，专业制造师将之组建为设计者的规范。标准窗户的构造细节可能会因为设计的改善、可使用的材料或者新的建筑方法而改变。然而只要诸如高度、宽度和整体外观之类的关键特征没有改变——实际上，窗户的接口——在将来需要的时候，新的窗户就能够替换相同类型的旧窗户。</w:t>
      </w:r>
    </w:p>
    <w:p w:rsidR="003C1080" w:rsidRPr="002448E1" w:rsidRDefault="003C1080" w:rsidP="003C1080">
      <w:r w:rsidRPr="002448E1">
        <w:rPr>
          <w:rFonts w:hint="eastAsia"/>
        </w:rPr>
        <w:t>同样，软件</w:t>
      </w:r>
      <w:r>
        <w:rPr>
          <w:rFonts w:hint="eastAsia"/>
        </w:rPr>
        <w:t>构件</w:t>
      </w:r>
      <w:r w:rsidRPr="002448E1">
        <w:rPr>
          <w:rFonts w:hint="eastAsia"/>
        </w:rPr>
        <w:t>对请求其服务的其他</w:t>
      </w:r>
      <w:r>
        <w:rPr>
          <w:rFonts w:hint="eastAsia"/>
        </w:rPr>
        <w:t>构件</w:t>
      </w:r>
      <w:r w:rsidRPr="002448E1">
        <w:rPr>
          <w:rFonts w:hint="eastAsia"/>
        </w:rPr>
        <w:t>来说，会隐藏实现细节。因此，不同的子系统在操作上会有效地分离。这大大降低了互相交互造成的问题，即便它们是在不同的时间，使用不同的语言开发的，或者在不同的硬件平台上执行的；也允许一个</w:t>
      </w:r>
      <w:r>
        <w:rPr>
          <w:rFonts w:hint="eastAsia"/>
        </w:rPr>
        <w:t>构件</w:t>
      </w:r>
      <w:r w:rsidRPr="002448E1">
        <w:rPr>
          <w:rFonts w:hint="eastAsia"/>
        </w:rPr>
        <w:t>可以被另一</w:t>
      </w:r>
      <w:r>
        <w:rPr>
          <w:rFonts w:hint="eastAsia"/>
        </w:rPr>
        <w:t>构件</w:t>
      </w:r>
      <w:r w:rsidRPr="002448E1">
        <w:rPr>
          <w:rFonts w:hint="eastAsia"/>
        </w:rPr>
        <w:t>替换，只要二者具有相同的接口即可。按照这种方式规定的子系统被认为是互相解耦合的。</w:t>
      </w:r>
    </w:p>
    <w:p w:rsidR="006A04E3" w:rsidRDefault="003C1080" w:rsidP="003C1080">
      <w:r w:rsidRPr="002448E1">
        <w:rPr>
          <w:rFonts w:hint="eastAsia"/>
        </w:rPr>
        <w:t>这一方法可以被扩展到任意复杂度级别。假定满足如下指标，软件系统的任何部分——或者模型的任何部分，在一些情况下都将被认为是可重用的：</w:t>
      </w:r>
      <w:r>
        <w:rPr>
          <w:rFonts w:hint="eastAsia"/>
        </w:rPr>
        <w:t>构件满足明确且通用的需求</w:t>
      </w:r>
      <w:r>
        <w:rPr>
          <w:rFonts w:hint="eastAsia"/>
        </w:rPr>
        <w:t>(</w:t>
      </w:r>
      <w:r>
        <w:rPr>
          <w:rFonts w:hint="eastAsia"/>
        </w:rPr>
        <w:t>换言之，发布了连贯一致的服务或服务集</w:t>
      </w:r>
      <w:r>
        <w:rPr>
          <w:rFonts w:hint="eastAsia"/>
        </w:rPr>
        <w:t>)</w:t>
      </w:r>
      <w:r>
        <w:rPr>
          <w:rFonts w:hint="eastAsia"/>
        </w:rPr>
        <w:t>。构件具有一个或多个简单的、定义完好的</w:t>
      </w:r>
      <w:r>
        <w:rPr>
          <w:rFonts w:hint="eastAsia"/>
        </w:rPr>
        <w:lastRenderedPageBreak/>
        <w:t>外部接口。</w:t>
      </w:r>
    </w:p>
    <w:p w:rsidR="003C1080" w:rsidRPr="008075A5" w:rsidRDefault="00A81A75" w:rsidP="003C1080">
      <w:r>
        <w:rPr>
          <w:rFonts w:hint="eastAsia"/>
          <w:szCs w:val="21"/>
        </w:rPr>
        <w:t xml:space="preserve">5. </w:t>
      </w:r>
      <w:r>
        <w:rPr>
          <w:rFonts w:hint="eastAsia"/>
          <w:szCs w:val="21"/>
        </w:rPr>
        <w:t>答：</w:t>
      </w:r>
      <w:r w:rsidR="003C1080" w:rsidRPr="008075A5">
        <w:rPr>
          <w:rFonts w:hint="eastAsia"/>
        </w:rPr>
        <w:t>节点是拥有某些计算资源的物理对象</w:t>
      </w:r>
      <w:r w:rsidR="003C1080" w:rsidRPr="008075A5">
        <w:rPr>
          <w:rFonts w:hint="eastAsia"/>
        </w:rPr>
        <w:t>(</w:t>
      </w:r>
      <w:r w:rsidR="003C1080" w:rsidRPr="008075A5">
        <w:rPr>
          <w:rFonts w:hint="eastAsia"/>
        </w:rPr>
        <w:t>设备</w:t>
      </w:r>
      <w:r w:rsidR="003C1080" w:rsidRPr="008075A5">
        <w:rPr>
          <w:rFonts w:hint="eastAsia"/>
        </w:rPr>
        <w:t>)</w:t>
      </w:r>
      <w:r w:rsidR="003C1080" w:rsidRPr="008075A5">
        <w:rPr>
          <w:rFonts w:hint="eastAsia"/>
        </w:rPr>
        <w:t>。</w:t>
      </w:r>
      <w:r w:rsidR="003C1080" w:rsidRPr="008075A5">
        <w:rPr>
          <w:rFonts w:hint="eastAsia"/>
        </w:rPr>
        <w:t xml:space="preserve"> </w:t>
      </w:r>
      <w:r w:rsidR="003C1080" w:rsidRPr="008075A5">
        <w:rPr>
          <w:rFonts w:hint="eastAsia"/>
        </w:rPr>
        <w:t>这些资源包括：带处理器的计算机，一些设备如打印机、读卡机、通信设备等等。在查找或确定实现系统所需的硬件资源时标识这些节点，主要描述节点两方面的内容：能力</w:t>
      </w:r>
      <w:r w:rsidR="003C1080" w:rsidRPr="008075A5">
        <w:rPr>
          <w:rFonts w:hint="eastAsia"/>
        </w:rPr>
        <w:t>(</w:t>
      </w:r>
      <w:r w:rsidR="003C1080" w:rsidRPr="008075A5">
        <w:rPr>
          <w:rFonts w:hint="eastAsia"/>
        </w:rPr>
        <w:t>如基本内存计算能力二级存储器</w:t>
      </w:r>
      <w:r w:rsidR="003C1080" w:rsidRPr="008075A5">
        <w:rPr>
          <w:rFonts w:hint="eastAsia"/>
        </w:rPr>
        <w:t>)</w:t>
      </w:r>
      <w:r w:rsidR="003C1080" w:rsidRPr="008075A5">
        <w:rPr>
          <w:rFonts w:hint="eastAsia"/>
        </w:rPr>
        <w:t>和位置</w:t>
      </w:r>
      <w:r w:rsidR="003C1080" w:rsidRPr="008075A5">
        <w:rPr>
          <w:rFonts w:hint="eastAsia"/>
        </w:rPr>
        <w:t>(</w:t>
      </w:r>
      <w:r w:rsidR="003C1080" w:rsidRPr="008075A5">
        <w:rPr>
          <w:rFonts w:hint="eastAsia"/>
        </w:rPr>
        <w:t>在所有必须的地理位置上均可得到</w:t>
      </w:r>
      <w:r w:rsidR="003C1080" w:rsidRPr="008075A5">
        <w:rPr>
          <w:rFonts w:hint="eastAsia"/>
        </w:rPr>
        <w:t>)</w:t>
      </w:r>
      <w:r w:rsidR="003C1080" w:rsidRPr="008075A5">
        <w:rPr>
          <w:rFonts w:hint="eastAsia"/>
        </w:rPr>
        <w:t>。</w:t>
      </w:r>
    </w:p>
    <w:p w:rsidR="003C1080" w:rsidRPr="008075A5" w:rsidRDefault="003C1080" w:rsidP="003C1080">
      <w:r w:rsidRPr="008075A5">
        <w:rPr>
          <w:rFonts w:hint="eastAsia"/>
        </w:rPr>
        <w:t>节点的确定可以通过查看对实现系统有用的硬件资源来完成，需要从能力</w:t>
      </w:r>
      <w:r w:rsidRPr="008075A5">
        <w:rPr>
          <w:rFonts w:hint="eastAsia"/>
        </w:rPr>
        <w:t>(</w:t>
      </w:r>
      <w:r w:rsidRPr="008075A5">
        <w:rPr>
          <w:rFonts w:hint="eastAsia"/>
        </w:rPr>
        <w:t>如计算能力、内存大小等</w:t>
      </w:r>
      <w:r w:rsidRPr="008075A5">
        <w:rPr>
          <w:rFonts w:hint="eastAsia"/>
        </w:rPr>
        <w:t>)</w:t>
      </w:r>
      <w:r w:rsidRPr="008075A5">
        <w:rPr>
          <w:rFonts w:hint="eastAsia"/>
        </w:rPr>
        <w:t>和物理位置</w:t>
      </w:r>
      <w:r w:rsidRPr="008075A5">
        <w:rPr>
          <w:rFonts w:hint="eastAsia"/>
        </w:rPr>
        <w:t>(</w:t>
      </w:r>
      <w:r w:rsidRPr="008075A5">
        <w:rPr>
          <w:rFonts w:hint="eastAsia"/>
        </w:rPr>
        <w:t>要求在所有需要使用该系统的地理位置都可以访问该系统</w:t>
      </w:r>
      <w:r w:rsidRPr="008075A5">
        <w:rPr>
          <w:rFonts w:hint="eastAsia"/>
        </w:rPr>
        <w:t>)</w:t>
      </w:r>
      <w:r w:rsidRPr="008075A5">
        <w:rPr>
          <w:rFonts w:hint="eastAsia"/>
        </w:rPr>
        <w:t>两方面来考虑。</w:t>
      </w:r>
    </w:p>
    <w:p w:rsidR="003C1080" w:rsidRPr="008075A5" w:rsidRDefault="003C1080" w:rsidP="003C1080">
      <w:r w:rsidRPr="008075A5">
        <w:rPr>
          <w:rFonts w:hint="eastAsia"/>
        </w:rPr>
        <w:t>节点用带有节点名称的立方体表示，节点的名称是一个字符串，有两种：简单名和路径名；位于节点图标内部。实际应用中，节点名称通常是从现实的词汇表中抽取出来的短名词或名词短语。通常，</w:t>
      </w:r>
      <w:r w:rsidRPr="008075A5">
        <w:rPr>
          <w:rFonts w:hint="eastAsia"/>
        </w:rPr>
        <w:t>UML</w:t>
      </w:r>
      <w:r w:rsidRPr="008075A5">
        <w:rPr>
          <w:rFonts w:hint="eastAsia"/>
        </w:rPr>
        <w:t>图中的节点只显示名称，也可以用标记值或表示节点细节的附加栏加以修饰。</w:t>
      </w:r>
    </w:p>
    <w:p w:rsidR="00A81A75" w:rsidRDefault="003C1080" w:rsidP="003C1080">
      <w:pPr>
        <w:pStyle w:val="a"/>
        <w:numPr>
          <w:ilvl w:val="0"/>
          <w:numId w:val="0"/>
        </w:numPr>
        <w:ind w:firstLine="425"/>
        <w:rPr>
          <w:kern w:val="0"/>
          <w:szCs w:val="20"/>
        </w:rPr>
      </w:pPr>
      <w:r w:rsidRPr="008075A5">
        <w:rPr>
          <w:rFonts w:hint="eastAsia"/>
        </w:rPr>
        <w:t>在</w:t>
      </w:r>
      <w:r w:rsidRPr="008075A5">
        <w:rPr>
          <w:rFonts w:hint="eastAsia"/>
        </w:rPr>
        <w:t>Rational Rose</w:t>
      </w:r>
      <w:r w:rsidRPr="008075A5">
        <w:rPr>
          <w:rFonts w:hint="eastAsia"/>
        </w:rPr>
        <w:t>中可以表示的节点类型包括两种，分别是处理器</w:t>
      </w:r>
      <w:r w:rsidRPr="008075A5">
        <w:rPr>
          <w:rFonts w:hint="eastAsia"/>
        </w:rPr>
        <w:t>(Processor)</w:t>
      </w:r>
      <w:r w:rsidRPr="008075A5">
        <w:rPr>
          <w:rFonts w:hint="eastAsia"/>
        </w:rPr>
        <w:t>节点和设备</w:t>
      </w:r>
      <w:r w:rsidRPr="008075A5">
        <w:rPr>
          <w:rFonts w:hint="eastAsia"/>
        </w:rPr>
        <w:t>(Device)</w:t>
      </w:r>
      <w:r w:rsidRPr="008075A5">
        <w:rPr>
          <w:rFonts w:hint="eastAsia"/>
        </w:rPr>
        <w:t>节点。</w:t>
      </w:r>
    </w:p>
    <w:p w:rsidR="00FA26FD" w:rsidRPr="00844BFF" w:rsidRDefault="009464E0" w:rsidP="003C1080">
      <w:pPr>
        <w:pStyle w:val="a"/>
        <w:numPr>
          <w:ilvl w:val="0"/>
          <w:numId w:val="0"/>
        </w:numPr>
        <w:ind w:firstLine="425"/>
        <w:rPr>
          <w:szCs w:val="21"/>
        </w:rPr>
      </w:pPr>
      <w:r>
        <w:rPr>
          <w:rFonts w:hint="eastAsia"/>
          <w:szCs w:val="21"/>
        </w:rPr>
        <w:t xml:space="preserve">6. </w:t>
      </w:r>
      <w:r>
        <w:rPr>
          <w:rFonts w:hint="eastAsia"/>
          <w:szCs w:val="21"/>
        </w:rPr>
        <w:t>答：</w:t>
      </w:r>
      <w:r w:rsidR="003C1080" w:rsidRPr="008075A5">
        <w:rPr>
          <w:rFonts w:hint="eastAsia"/>
        </w:rPr>
        <w:t>部署图描述处理器、设备、软件构件在运行时的架构。它是系统拓朴的最终的物理描述，即描述硬件单元和运行在硬件单元上的软件的结构。在这样的架构中，在拓朴图中寻找一个指定节点是可能的，从而了解哪一个构件正在该节点上运行，哪些逻辑元素</w:t>
      </w:r>
      <w:r w:rsidR="003C1080" w:rsidRPr="008075A5">
        <w:rPr>
          <w:rFonts w:hint="eastAsia"/>
        </w:rPr>
        <w:t>(</w:t>
      </w:r>
      <w:r w:rsidR="003C1080" w:rsidRPr="008075A5">
        <w:rPr>
          <w:rFonts w:hint="eastAsia"/>
        </w:rPr>
        <w:t>类、对象、协作等等</w:t>
      </w:r>
      <w:r w:rsidR="003C1080" w:rsidRPr="008075A5">
        <w:rPr>
          <w:rFonts w:hint="eastAsia"/>
        </w:rPr>
        <w:t>)</w:t>
      </w:r>
      <w:r w:rsidR="003C1080" w:rsidRPr="008075A5">
        <w:rPr>
          <w:rFonts w:hint="eastAsia"/>
        </w:rPr>
        <w:t>是在本构件中实现的，并且最终可以跟踪到这些元素在系统的初始需求说明</w:t>
      </w:r>
      <w:r w:rsidR="003C1080" w:rsidRPr="008075A5">
        <w:rPr>
          <w:rFonts w:hint="eastAsia"/>
        </w:rPr>
        <w:t>(</w:t>
      </w:r>
      <w:r w:rsidR="003C1080" w:rsidRPr="008075A5">
        <w:rPr>
          <w:rFonts w:hint="eastAsia"/>
        </w:rPr>
        <w:t>在用例建模中完成的</w:t>
      </w:r>
      <w:r w:rsidR="003C1080" w:rsidRPr="008075A5">
        <w:rPr>
          <w:rFonts w:hint="eastAsia"/>
        </w:rPr>
        <w:t>)</w:t>
      </w:r>
      <w:r w:rsidR="003C1080" w:rsidRPr="008075A5">
        <w:rPr>
          <w:rFonts w:hint="eastAsia"/>
        </w:rPr>
        <w:t>中的位置</w:t>
      </w:r>
      <w:r w:rsidR="00844BFF" w:rsidRPr="00844BFF">
        <w:rPr>
          <w:rFonts w:hint="eastAsia"/>
          <w:szCs w:val="21"/>
        </w:rPr>
        <w:t>。</w:t>
      </w:r>
    </w:p>
    <w:p w:rsidR="003C1080" w:rsidRDefault="003C1080" w:rsidP="003C1080">
      <w:pPr>
        <w:pStyle w:val="2"/>
        <w:spacing w:before="339" w:after="339"/>
      </w:pPr>
      <w:r>
        <w:rPr>
          <w:rFonts w:hint="eastAsia"/>
        </w:rPr>
        <w:t>第</w:t>
      </w:r>
      <w:r>
        <w:rPr>
          <w:rFonts w:hint="eastAsia"/>
        </w:rPr>
        <w:t>11</w:t>
      </w:r>
      <w:r>
        <w:rPr>
          <w:rFonts w:hint="eastAsia"/>
        </w:rPr>
        <w:t>章</w:t>
      </w:r>
      <w:r>
        <w:rPr>
          <w:rFonts w:hint="eastAsia"/>
        </w:rPr>
        <w:t xml:space="preserve">   </w:t>
      </w:r>
      <w:r>
        <w:rPr>
          <w:rFonts w:hint="eastAsia"/>
        </w:rPr>
        <w:t>习题参考答案</w:t>
      </w:r>
    </w:p>
    <w:p w:rsidR="00D57AB9" w:rsidRPr="00F5202C" w:rsidRDefault="003C1080" w:rsidP="00D57AB9">
      <w:r>
        <w:rPr>
          <w:rFonts w:hint="eastAsia"/>
        </w:rPr>
        <w:t xml:space="preserve">1. </w:t>
      </w:r>
      <w:r>
        <w:rPr>
          <w:rFonts w:hint="eastAsia"/>
        </w:rPr>
        <w:t>答：</w:t>
      </w:r>
      <w:r w:rsidR="00D57AB9" w:rsidRPr="00F5202C">
        <w:rPr>
          <w:rFonts w:hint="eastAsia"/>
        </w:rPr>
        <w:t>软件，尤其是许多人一起开发的大型软件，应使用某种方法来开发。甚至由一个人开发的小型软件也应通过某种方法进行改进。方法是对完成一项工作所需步骤的逐步描述。因为没有两个项目是完全一样的，任何方法都针对特定的项目。方法论是指导参与者或经理选择适用于特定任务或项目的特定方法的一组通用原则。</w:t>
      </w:r>
    </w:p>
    <w:p w:rsidR="003C1080" w:rsidRDefault="00D57AB9" w:rsidP="00D57AB9">
      <w:r w:rsidRPr="00F5202C">
        <w:rPr>
          <w:rFonts w:hint="eastAsia"/>
        </w:rPr>
        <w:t>方法学是做事的系统方法，它是一个可接受的过程，从软件开发的早期阶段</w:t>
      </w:r>
      <w:r w:rsidRPr="00F5202C">
        <w:rPr>
          <w:rFonts w:hint="eastAsia"/>
        </w:rPr>
        <w:t>(</w:t>
      </w:r>
      <w:r w:rsidRPr="00F5202C">
        <w:rPr>
          <w:rFonts w:hint="eastAsia"/>
        </w:rPr>
        <w:t>有一个想法或一个新的商业机会</w:t>
      </w:r>
      <w:r w:rsidRPr="00F5202C">
        <w:rPr>
          <w:rFonts w:hint="eastAsia"/>
        </w:rPr>
        <w:t>)</w:t>
      </w:r>
      <w:r w:rsidRPr="00F5202C">
        <w:rPr>
          <w:rFonts w:hint="eastAsia"/>
        </w:rPr>
        <w:t>到已安装系统的维护，都可以遵循这个方法学。除了过程之外，方法学还应指定在此过程中要生产什么产品</w:t>
      </w:r>
      <w:r w:rsidRPr="00F5202C">
        <w:rPr>
          <w:rFonts w:hint="eastAsia"/>
        </w:rPr>
        <w:t>(</w:t>
      </w:r>
      <w:r w:rsidRPr="00F5202C">
        <w:rPr>
          <w:rFonts w:hint="eastAsia"/>
        </w:rPr>
        <w:t>以及该产品采用什么形式</w:t>
      </w:r>
      <w:r w:rsidRPr="00F5202C">
        <w:rPr>
          <w:rFonts w:hint="eastAsia"/>
        </w:rPr>
        <w:t>)</w:t>
      </w:r>
      <w:r w:rsidRPr="00F5202C">
        <w:rPr>
          <w:rFonts w:hint="eastAsia"/>
        </w:rPr>
        <w:t>。方法学也包括用于资源管理、规划、调度和其他管理任务的建议或技术。优秀的、适用范围广的软件开发方法学是成熟软件业的基础</w:t>
      </w:r>
      <w:r w:rsidR="003C1080" w:rsidRPr="00AC35B7">
        <w:rPr>
          <w:rFonts w:hint="eastAsia"/>
        </w:rPr>
        <w:t>。</w:t>
      </w:r>
    </w:p>
    <w:p w:rsidR="00D57AB9" w:rsidRPr="00F5202C" w:rsidRDefault="003C1080" w:rsidP="00D57AB9">
      <w:r>
        <w:rPr>
          <w:rFonts w:hint="eastAsia"/>
        </w:rPr>
        <w:t xml:space="preserve">2. </w:t>
      </w:r>
      <w:r>
        <w:rPr>
          <w:rFonts w:hint="eastAsia"/>
        </w:rPr>
        <w:t>答：</w:t>
      </w:r>
      <w:r w:rsidR="00D57AB9" w:rsidRPr="00F5202C">
        <w:t>瀑布</w:t>
      </w:r>
      <w:r w:rsidR="00D57AB9" w:rsidRPr="00F5202C">
        <w:rPr>
          <w:rFonts w:hint="eastAsia"/>
        </w:rPr>
        <w:t>模型</w:t>
      </w:r>
      <w:r w:rsidR="00D57AB9" w:rsidRPr="00F5202C">
        <w:t>核心思想是按工序将问题化简，将功能的实现与设计分开，便于分工协作，即采用结构化的分析与设计方法将逻辑实现与物理实现分开。瀑布</w:t>
      </w:r>
      <w:r w:rsidR="00D57AB9" w:rsidRPr="00F5202C">
        <w:rPr>
          <w:rFonts w:hint="eastAsia"/>
        </w:rPr>
        <w:t>模型</w:t>
      </w:r>
      <w:r w:rsidR="00D57AB9" w:rsidRPr="00F5202C">
        <w:t>将软件生命周期划分为项目计划、需求分析、软件设计、程序编写、软件测试和运行维护等六个基本阶段，并且规定了它们自上而下、相互衔接的固定次序，开发进程从一个阶段</w:t>
      </w:r>
      <w:r w:rsidR="00D57AB9" w:rsidRPr="00F5202C">
        <w:rPr>
          <w:rFonts w:hint="eastAsia"/>
        </w:rPr>
        <w:t>“</w:t>
      </w:r>
      <w:r w:rsidR="00D57AB9" w:rsidRPr="00F5202C">
        <w:t>流动</w:t>
      </w:r>
      <w:r w:rsidR="00D57AB9" w:rsidRPr="00F5202C">
        <w:rPr>
          <w:rFonts w:hint="eastAsia"/>
        </w:rPr>
        <w:t>”</w:t>
      </w:r>
      <w:r w:rsidR="00D57AB9" w:rsidRPr="00F5202C">
        <w:t>到下一个阶段，如同瀑布流水，逐级下落，这也是瀑布</w:t>
      </w:r>
      <w:r w:rsidR="00D57AB9" w:rsidRPr="00F5202C">
        <w:rPr>
          <w:rFonts w:hint="eastAsia"/>
        </w:rPr>
        <w:t>模型</w:t>
      </w:r>
      <w:r w:rsidR="00D57AB9" w:rsidRPr="00F5202C">
        <w:t>名称的由来。从本质来讲，它是</w:t>
      </w:r>
      <w:r w:rsidR="00D57AB9" w:rsidRPr="00F5202C">
        <w:lastRenderedPageBreak/>
        <w:t>一个软件开发架构，开发过程是通过一系列阶段顺序展开的，从系统需求分析开始直到产品发布和维护，每个阶段都会产生循环反馈，因此，如果有信息未被覆盖或者发现了问题，那么最好</w:t>
      </w:r>
      <w:r w:rsidR="00D57AB9" w:rsidRPr="00F5202C">
        <w:t xml:space="preserve"> </w:t>
      </w:r>
      <w:r w:rsidR="00D57AB9" w:rsidRPr="00F5202C">
        <w:rPr>
          <w:rFonts w:hint="eastAsia"/>
        </w:rPr>
        <w:t>“</w:t>
      </w:r>
      <w:r w:rsidR="00D57AB9" w:rsidRPr="00F5202C">
        <w:t>返回</w:t>
      </w:r>
      <w:r w:rsidR="00D57AB9" w:rsidRPr="00F5202C">
        <w:rPr>
          <w:rFonts w:hint="eastAsia"/>
        </w:rPr>
        <w:t>”</w:t>
      </w:r>
      <w:r w:rsidR="00D57AB9" w:rsidRPr="00F5202C">
        <w:t>上一个阶段并进行适当的修改。</w:t>
      </w:r>
      <w:r w:rsidR="00D57AB9" w:rsidRPr="00F5202C">
        <w:t xml:space="preserve"> </w:t>
      </w:r>
    </w:p>
    <w:p w:rsidR="00D57AB9" w:rsidRPr="00F5202C" w:rsidRDefault="00D57AB9" w:rsidP="00D57AB9">
      <w:r w:rsidRPr="00F5202C">
        <w:t>瀑布</w:t>
      </w:r>
      <w:r w:rsidRPr="00F5202C">
        <w:rPr>
          <w:rFonts w:hint="eastAsia"/>
        </w:rPr>
        <w:t>模型学</w:t>
      </w:r>
      <w:r w:rsidRPr="00F5202C">
        <w:t>有很多优点，可使得开发人员采用规范的方法；严格地规定了每个阶段必须提交的文档；要求每个阶段交出的所有产品都必须经过质量保证小组的仔细验证。但是，对于瀑布</w:t>
      </w:r>
      <w:r w:rsidRPr="00F5202C">
        <w:rPr>
          <w:rFonts w:hint="eastAsia"/>
        </w:rPr>
        <w:t>模型</w:t>
      </w:r>
      <w:r w:rsidRPr="00F5202C">
        <w:t>而言也有明显的不足。比如，它各个阶段间具有顺序性和依赖性，即下一个阶段的开始对上一个阶段的成果依赖性非常大，所以如果</w:t>
      </w:r>
      <w:r w:rsidRPr="00F5202C">
        <w:rPr>
          <w:rFonts w:hint="eastAsia"/>
        </w:rPr>
        <w:t>模型</w:t>
      </w:r>
      <w:r w:rsidRPr="00F5202C">
        <w:t>某一阶段出现了延迟完成的情况，将会影像以后各阶段的完成。另外，瀑布模型是由文档驱动的，由于瀑布模型几乎完全依赖于书面的规格说明，很可能导致最终开发出的软件产品不能真正满足用户的需要。</w:t>
      </w:r>
      <w:r w:rsidRPr="00F5202C">
        <w:rPr>
          <w:rFonts w:hint="eastAsia"/>
        </w:rPr>
        <w:t>瀑布方法学是一个很好的想法，但不切实际。即使我们能确定开发需要的时间，在没有考虑问题的细节之前，是不可能预知在开发过程中会遇到什么困难的</w:t>
      </w:r>
      <w:r w:rsidRPr="00F5202C">
        <w:rPr>
          <w:rFonts w:hint="eastAsia"/>
        </w:rPr>
        <w:t>(</w:t>
      </w:r>
      <w:r w:rsidRPr="00F5202C">
        <w:rPr>
          <w:rFonts w:hint="eastAsia"/>
        </w:rPr>
        <w:t>糟糕的设计决策、有害的错误、技术不适当或地震</w:t>
      </w:r>
      <w:r w:rsidRPr="00F5202C">
        <w:rPr>
          <w:rFonts w:hint="eastAsia"/>
        </w:rPr>
        <w:t>)</w:t>
      </w:r>
      <w:r w:rsidRPr="00F5202C">
        <w:rPr>
          <w:rFonts w:hint="eastAsia"/>
        </w:rPr>
        <w:t>。所以，任何阶段都可能比预期的时间长。另外，工作也可能会扩展，以充分利用可用的时间，这样，某个问题之前的各个阶段很可能用尽了所有的可用时间。最终结果是整个项目都得延迟交付。实际上，这就是大多数项目的具体情况。</w:t>
      </w:r>
    </w:p>
    <w:p w:rsidR="00D57AB9" w:rsidRPr="00F5202C" w:rsidRDefault="00D57AB9" w:rsidP="00D57AB9">
      <w:r w:rsidRPr="00F5202C">
        <w:rPr>
          <w:rFonts w:hint="eastAsia"/>
        </w:rPr>
        <w:t>瀑布方法学也可能因其他原因而失败，例如分析失效——</w:t>
      </w:r>
      <w:r w:rsidRPr="00F5202C">
        <w:rPr>
          <w:rFonts w:hint="eastAsia"/>
        </w:rPr>
        <w:t xml:space="preserve"> </w:t>
      </w:r>
      <w:r w:rsidRPr="00F5202C">
        <w:rPr>
          <w:rFonts w:hint="eastAsia"/>
        </w:rPr>
        <w:t>分析员不愿签署其文档，因为他们不能确保已经很好地理解了系统实体，能让设计人员完成其工作，并为它们编写文档。而且，这类问题并不限于分析员：设计人员也可能担心他们的设计不适当；规范人员可能担心他们的规范过于模糊，不能用于编程等，这些会导致更多的延迟。实际上，根本不可能非常完美地完成每个阶段。在整个开发过程中，小组成员会发现他们已完成的工作中有问题。只要出现这种情况，我们就面临着一个两难的选择：要么返回到前面的说明文档中，更正错误，但这意味着逆着瀑布向上走</w:t>
      </w:r>
      <w:r w:rsidRPr="00F5202C">
        <w:rPr>
          <w:rFonts w:hint="eastAsia"/>
        </w:rPr>
        <w:t>(</w:t>
      </w:r>
      <w:r w:rsidRPr="00F5202C">
        <w:rPr>
          <w:rFonts w:hint="eastAsia"/>
        </w:rPr>
        <w:t>不推荐这么做</w:t>
      </w:r>
      <w:r w:rsidRPr="00F5202C">
        <w:rPr>
          <w:rFonts w:hint="eastAsia"/>
        </w:rPr>
        <w:t>)</w:t>
      </w:r>
      <w:r w:rsidRPr="00F5202C">
        <w:rPr>
          <w:rFonts w:hint="eastAsia"/>
        </w:rPr>
        <w:t>；要么记下问题，在项目的最后修订说明文档</w:t>
      </w:r>
      <w:r w:rsidRPr="00F5202C">
        <w:rPr>
          <w:rFonts w:hint="eastAsia"/>
        </w:rPr>
        <w:t>(</w:t>
      </w:r>
      <w:r w:rsidRPr="00F5202C">
        <w:rPr>
          <w:rFonts w:hint="eastAsia"/>
        </w:rPr>
        <w:t>这是很少发生的，所以最后的说明文档不匹配最终系统</w:t>
      </w:r>
      <w:r w:rsidRPr="00F5202C">
        <w:rPr>
          <w:rFonts w:hint="eastAsia"/>
        </w:rPr>
        <w:t>)</w:t>
      </w:r>
      <w:r w:rsidRPr="00F5202C">
        <w:rPr>
          <w:rFonts w:hint="eastAsia"/>
        </w:rPr>
        <w:t>。</w:t>
      </w:r>
    </w:p>
    <w:p w:rsidR="00D57AB9" w:rsidRPr="00F5202C" w:rsidRDefault="003C1080" w:rsidP="00D57AB9">
      <w:r>
        <w:rPr>
          <w:rFonts w:hint="eastAsia"/>
          <w:szCs w:val="21"/>
        </w:rPr>
        <w:t xml:space="preserve">3. </w:t>
      </w:r>
      <w:r>
        <w:rPr>
          <w:rFonts w:hint="eastAsia"/>
          <w:szCs w:val="21"/>
        </w:rPr>
        <w:t>答：</w:t>
      </w:r>
      <w:r w:rsidR="00D57AB9" w:rsidRPr="00F5202C">
        <w:rPr>
          <w:rFonts w:hint="eastAsia"/>
        </w:rPr>
        <w:t>统一过程</w:t>
      </w:r>
      <w:r w:rsidR="00D57AB9" w:rsidRPr="00F5202C">
        <w:rPr>
          <w:rFonts w:hint="eastAsia"/>
        </w:rPr>
        <w:t>RUP</w:t>
      </w:r>
      <w:r w:rsidR="00D57AB9" w:rsidRPr="00F5202C">
        <w:rPr>
          <w:rFonts w:hint="eastAsia"/>
        </w:rPr>
        <w:t>是一套软件工程方法，是</w:t>
      </w:r>
      <w:r w:rsidR="00D57AB9" w:rsidRPr="00F5202C">
        <w:rPr>
          <w:rFonts w:hint="eastAsia"/>
        </w:rPr>
        <w:t xml:space="preserve">Rational </w:t>
      </w:r>
      <w:r w:rsidR="00D57AB9" w:rsidRPr="00F5202C">
        <w:rPr>
          <w:rFonts w:hint="eastAsia"/>
        </w:rPr>
        <w:t>软件公司的软件工程过程框架，主要由</w:t>
      </w:r>
      <w:r w:rsidR="00D57AB9" w:rsidRPr="00F5202C">
        <w:rPr>
          <w:rFonts w:hint="eastAsia"/>
        </w:rPr>
        <w:t>Ivar Jacobson</w:t>
      </w:r>
      <w:r w:rsidR="00D57AB9" w:rsidRPr="00F5202C">
        <w:rPr>
          <w:rFonts w:hint="eastAsia"/>
        </w:rPr>
        <w:t>的</w:t>
      </w:r>
      <w:r w:rsidR="00D57AB9" w:rsidRPr="00F5202C">
        <w:rPr>
          <w:rFonts w:hint="eastAsia"/>
        </w:rPr>
        <w:t>The Objectors Approach</w:t>
      </w:r>
      <w:r w:rsidR="00D57AB9" w:rsidRPr="00F5202C">
        <w:rPr>
          <w:rFonts w:hint="eastAsia"/>
        </w:rPr>
        <w:t>和</w:t>
      </w:r>
      <w:r w:rsidR="00D57AB9" w:rsidRPr="00F5202C">
        <w:rPr>
          <w:rFonts w:hint="eastAsia"/>
        </w:rPr>
        <w:t>The Rational Approach</w:t>
      </w:r>
      <w:r w:rsidR="00D57AB9" w:rsidRPr="00F5202C">
        <w:rPr>
          <w:rFonts w:hint="eastAsia"/>
        </w:rPr>
        <w:t>发展而来。</w:t>
      </w:r>
      <w:r w:rsidR="00D57AB9" w:rsidRPr="00F5202C">
        <w:t>它定义了进行软件开发的工作步骤，亦即定义了软件开发过程中的，什么时候做，做什么，怎么做，谁来做的问题，以保证软件项目有序地、可控地、高质量地完成。</w:t>
      </w:r>
      <w:r w:rsidR="00D57AB9" w:rsidRPr="00F5202C">
        <w:t xml:space="preserve"> </w:t>
      </w:r>
      <w:r w:rsidR="00D57AB9" w:rsidRPr="00F5202C">
        <w:rPr>
          <w:rFonts w:hint="eastAsia"/>
        </w:rPr>
        <w:t>RUP</w:t>
      </w:r>
      <w:r w:rsidR="00D57AB9" w:rsidRPr="00F5202C">
        <w:rPr>
          <w:rFonts w:hint="eastAsia"/>
        </w:rPr>
        <w:t>凭借</w:t>
      </w:r>
      <w:r w:rsidR="00D57AB9" w:rsidRPr="00F5202C">
        <w:rPr>
          <w:rFonts w:hint="eastAsia"/>
        </w:rPr>
        <w:t>Booch</w:t>
      </w:r>
      <w:r w:rsidR="00D57AB9" w:rsidRPr="00F5202C">
        <w:rPr>
          <w:rFonts w:hint="eastAsia"/>
        </w:rPr>
        <w:t>、</w:t>
      </w:r>
      <w:r w:rsidR="00D57AB9" w:rsidRPr="00F5202C">
        <w:rPr>
          <w:rFonts w:hint="eastAsia"/>
        </w:rPr>
        <w:t>Ivar Jacobson</w:t>
      </w:r>
      <w:r w:rsidR="00D57AB9" w:rsidRPr="00F5202C">
        <w:rPr>
          <w:rFonts w:hint="eastAsia"/>
        </w:rPr>
        <w:t>以及</w:t>
      </w:r>
      <w:r w:rsidR="00D57AB9" w:rsidRPr="00F5202C">
        <w:rPr>
          <w:rFonts w:hint="eastAsia"/>
        </w:rPr>
        <w:t>Rumbagh</w:t>
      </w:r>
      <w:r w:rsidR="00D57AB9" w:rsidRPr="00F5202C">
        <w:rPr>
          <w:rFonts w:hint="eastAsia"/>
        </w:rPr>
        <w:t>在业界的领导地位，与统一建模语言（</w:t>
      </w:r>
      <w:r w:rsidR="00D57AB9" w:rsidRPr="00F5202C">
        <w:rPr>
          <w:rFonts w:hint="eastAsia"/>
        </w:rPr>
        <w:t>Unified Model Language</w:t>
      </w:r>
      <w:r w:rsidR="00D57AB9" w:rsidRPr="00F5202C">
        <w:rPr>
          <w:rFonts w:hint="eastAsia"/>
        </w:rPr>
        <w:t>，简称</w:t>
      </w:r>
      <w:r w:rsidR="00D57AB9" w:rsidRPr="00F5202C">
        <w:rPr>
          <w:rFonts w:hint="eastAsia"/>
        </w:rPr>
        <w:t>UML</w:t>
      </w:r>
      <w:r w:rsidR="00D57AB9" w:rsidRPr="00F5202C">
        <w:rPr>
          <w:rFonts w:hint="eastAsia"/>
        </w:rPr>
        <w:t>）的良好集成、多种</w:t>
      </w:r>
      <w:r w:rsidR="00D57AB9" w:rsidRPr="00F5202C">
        <w:rPr>
          <w:rFonts w:hint="eastAsia"/>
        </w:rPr>
        <w:t>CASE</w:t>
      </w:r>
      <w:r w:rsidR="00D57AB9" w:rsidRPr="00F5202C">
        <w:rPr>
          <w:rFonts w:hint="eastAsia"/>
        </w:rPr>
        <w:t>工具的支持、不断的升级与维护，迅速得到业界广泛的认同，越来越多的组织以它作为软件开发模型框架。</w:t>
      </w:r>
    </w:p>
    <w:p w:rsidR="00D57AB9" w:rsidRPr="00F5202C" w:rsidRDefault="00D57AB9" w:rsidP="00D57AB9">
      <w:r w:rsidRPr="00F5202C">
        <w:rPr>
          <w:rFonts w:hint="eastAsia"/>
        </w:rPr>
        <w:t>RUP</w:t>
      </w:r>
      <w:r w:rsidRPr="00F5202C">
        <w:rPr>
          <w:rFonts w:hint="eastAsia"/>
        </w:rPr>
        <w:t>是面向对象开发技术发展的产物，这种方法旨在将面向对象技术应用于软件开发的所有过程，包括需求分析、系统分析、系统设计、系统实现和系统升级维护等所有过程，使软件系统开发的所有过程全面结合，最大限度适应用户不断变化的需求，有效地降低风险，更好地适应需求变化，因此软件研发人员经常采用</w:t>
      </w:r>
      <w:r w:rsidRPr="00F5202C">
        <w:rPr>
          <w:rFonts w:hint="eastAsia"/>
        </w:rPr>
        <w:t>RUP</w:t>
      </w:r>
      <w:r w:rsidRPr="00F5202C">
        <w:rPr>
          <w:rFonts w:hint="eastAsia"/>
        </w:rPr>
        <w:t>来指导项目开发的全过程。</w:t>
      </w:r>
    </w:p>
    <w:p w:rsidR="003C1080" w:rsidRDefault="003C1080" w:rsidP="00D57AB9">
      <w:r>
        <w:rPr>
          <w:rFonts w:hint="eastAsia"/>
          <w:szCs w:val="21"/>
        </w:rPr>
        <w:t xml:space="preserve">4. </w:t>
      </w:r>
      <w:r>
        <w:rPr>
          <w:rFonts w:hint="eastAsia"/>
          <w:szCs w:val="21"/>
        </w:rPr>
        <w:t>答：</w:t>
      </w:r>
      <w:r w:rsidR="00D57AB9">
        <w:rPr>
          <w:rFonts w:hint="eastAsia"/>
        </w:rPr>
        <w:t>略</w:t>
      </w:r>
      <w:r>
        <w:rPr>
          <w:rFonts w:hint="eastAsia"/>
        </w:rPr>
        <w:t>。</w:t>
      </w:r>
    </w:p>
    <w:p w:rsidR="003C1080" w:rsidRDefault="003C1080" w:rsidP="00D57AB9">
      <w:r>
        <w:rPr>
          <w:rFonts w:hint="eastAsia"/>
          <w:szCs w:val="21"/>
        </w:rPr>
        <w:t xml:space="preserve">5. </w:t>
      </w:r>
      <w:r>
        <w:rPr>
          <w:rFonts w:hint="eastAsia"/>
          <w:szCs w:val="21"/>
        </w:rPr>
        <w:t>答：</w:t>
      </w:r>
      <w:r w:rsidR="00D57AB9" w:rsidRPr="00F5202C">
        <w:t>RUP</w:t>
      </w:r>
      <w:r w:rsidR="00D57AB9" w:rsidRPr="00F5202C">
        <w:t>中的软件生命周期在时间上被分解为四个顺序的阶段，分别是：初始阶段</w:t>
      </w:r>
      <w:r w:rsidR="00D57AB9" w:rsidRPr="00F5202C">
        <w:t>(Inception)</w:t>
      </w:r>
      <w:r w:rsidR="00D57AB9" w:rsidRPr="00F5202C">
        <w:t>、细化阶段</w:t>
      </w:r>
      <w:r w:rsidR="00D57AB9" w:rsidRPr="00F5202C">
        <w:t>(Elaboration)</w:t>
      </w:r>
      <w:r w:rsidR="00D57AB9" w:rsidRPr="00F5202C">
        <w:t>、构造阶段</w:t>
      </w:r>
      <w:r w:rsidR="00D57AB9" w:rsidRPr="00F5202C">
        <w:t>(Construction)</w:t>
      </w:r>
      <w:r w:rsidR="00D57AB9" w:rsidRPr="00F5202C">
        <w:t>和交付阶段</w:t>
      </w:r>
      <w:r w:rsidR="00D57AB9" w:rsidRPr="00F5202C">
        <w:t>(Transition)</w:t>
      </w:r>
      <w:r w:rsidR="00D57AB9" w:rsidRPr="00F5202C">
        <w:t>。</w:t>
      </w:r>
    </w:p>
    <w:p w:rsidR="00D57AB9" w:rsidRPr="00F5202C" w:rsidRDefault="003C1080" w:rsidP="00D57AB9">
      <w:r>
        <w:rPr>
          <w:rFonts w:hint="eastAsia"/>
          <w:szCs w:val="21"/>
        </w:rPr>
        <w:t xml:space="preserve">6. </w:t>
      </w:r>
      <w:r>
        <w:rPr>
          <w:rFonts w:hint="eastAsia"/>
          <w:szCs w:val="21"/>
        </w:rPr>
        <w:t>答：</w:t>
      </w:r>
      <w:r w:rsidR="00D57AB9" w:rsidRPr="00F5202C">
        <w:rPr>
          <w:rFonts w:hint="eastAsia"/>
        </w:rPr>
        <w:t xml:space="preserve">(1) </w:t>
      </w:r>
      <w:r w:rsidR="00D57AB9" w:rsidRPr="00F5202C">
        <w:t>商业建模（</w:t>
      </w:r>
      <w:r w:rsidR="00D57AB9" w:rsidRPr="00F5202C">
        <w:t>Business Modeling</w:t>
      </w:r>
      <w:r w:rsidR="00D57AB9" w:rsidRPr="00F5202C">
        <w:t>）</w:t>
      </w:r>
    </w:p>
    <w:p w:rsidR="00D57AB9" w:rsidRPr="00F5202C" w:rsidRDefault="00D57AB9" w:rsidP="00D57AB9">
      <w:r w:rsidRPr="00F5202C">
        <w:rPr>
          <w:rFonts w:hint="eastAsia"/>
        </w:rPr>
        <w:lastRenderedPageBreak/>
        <w:t>该工作流的主要目的是对系统的商业环境和范围进行建模，确保所有参与人员对开发系统有共同的认识，并</w:t>
      </w:r>
      <w:r w:rsidRPr="00F5202C">
        <w:t>在商业</w:t>
      </w:r>
      <w:hyperlink r:id="rId11" w:tgtFrame="_blank" w:history="1">
        <w:r w:rsidRPr="00F5202C">
          <w:t>用例模型</w:t>
        </w:r>
      </w:hyperlink>
      <w:r w:rsidRPr="00F5202C">
        <w:t>和商业对象模型中定义组织的过程，角色和责任</w:t>
      </w:r>
      <w:r w:rsidRPr="00F5202C">
        <w:rPr>
          <w:rFonts w:hint="eastAsia"/>
        </w:rPr>
        <w:t>。</w:t>
      </w:r>
    </w:p>
    <w:p w:rsidR="00D57AB9" w:rsidRPr="00F5202C" w:rsidRDefault="00D57AB9" w:rsidP="00D57AB9">
      <w:r w:rsidRPr="00F5202C">
        <w:rPr>
          <w:rFonts w:hint="eastAsia"/>
        </w:rPr>
        <w:t xml:space="preserve">(2) </w:t>
      </w:r>
      <w:r w:rsidRPr="00F5202C">
        <w:t>需求分析（</w:t>
      </w:r>
      <w:r w:rsidRPr="00F5202C">
        <w:t>Requirements</w:t>
      </w:r>
      <w:r w:rsidRPr="00F5202C">
        <w:t>）</w:t>
      </w:r>
    </w:p>
    <w:p w:rsidR="00D57AB9" w:rsidRPr="00F5202C" w:rsidRDefault="00D57AB9" w:rsidP="00D57AB9">
      <w:r w:rsidRPr="00F5202C">
        <w:t>需求（</w:t>
      </w:r>
      <w:r w:rsidRPr="00F5202C">
        <w:t>Requirement</w:t>
      </w:r>
      <w:r w:rsidRPr="00F5202C">
        <w:t>）</w:t>
      </w:r>
      <w:hyperlink r:id="rId12" w:tgtFrame="_blank" w:history="1">
        <w:r w:rsidRPr="00F5202C">
          <w:t>工作流</w:t>
        </w:r>
      </w:hyperlink>
      <w:r w:rsidRPr="00F5202C">
        <w:t>的目标是描述系统应该做什么，并使开发人员和用户就这一描述达成共识。为了达到该目标，要对需要的功能和约束进行提取、组织、文档化；最重要的是</w:t>
      </w:r>
      <w:r w:rsidRPr="00F5202C">
        <w:rPr>
          <w:rFonts w:hint="eastAsia"/>
        </w:rPr>
        <w:t>定义系统功能及用户界面，明确可以需要的系统的功能。</w:t>
      </w:r>
    </w:p>
    <w:p w:rsidR="00D57AB9" w:rsidRPr="00F5202C" w:rsidRDefault="00D57AB9" w:rsidP="00D57AB9">
      <w:r w:rsidRPr="00F5202C">
        <w:rPr>
          <w:rFonts w:hint="eastAsia"/>
        </w:rPr>
        <w:t xml:space="preserve">(3) </w:t>
      </w:r>
      <w:r w:rsidRPr="00F5202C">
        <w:t>分析与设计（</w:t>
      </w:r>
      <w:r w:rsidRPr="00F5202C">
        <w:t>Analysis and Design</w:t>
      </w:r>
      <w:r w:rsidRPr="00F5202C">
        <w:t>）</w:t>
      </w:r>
    </w:p>
    <w:p w:rsidR="00D57AB9" w:rsidRPr="00F5202C" w:rsidRDefault="00D57AB9" w:rsidP="00D57AB9">
      <w:r w:rsidRPr="00F5202C">
        <w:t>分析和设计（</w:t>
      </w:r>
      <w:r w:rsidRPr="00F5202C">
        <w:t>Analysis &amp; Design</w:t>
      </w:r>
      <w:r w:rsidRPr="00F5202C">
        <w:t>）</w:t>
      </w:r>
      <w:hyperlink r:id="rId13" w:tgtFrame="_blank" w:history="1">
        <w:r w:rsidRPr="00F5202C">
          <w:t>工作流</w:t>
        </w:r>
      </w:hyperlink>
      <w:r w:rsidRPr="00F5202C">
        <w:t>将</w:t>
      </w:r>
      <w:hyperlink r:id="rId14" w:tgtFrame="_blank" w:history="1">
        <w:r w:rsidRPr="00F5202C">
          <w:t>需求</w:t>
        </w:r>
      </w:hyperlink>
      <w:r w:rsidRPr="00F5202C">
        <w:t>转化成未来系统的设计</w:t>
      </w:r>
      <w:r w:rsidRPr="00F5202C">
        <w:rPr>
          <w:rFonts w:hint="eastAsia"/>
        </w:rPr>
        <w:t>。</w:t>
      </w:r>
      <w:r w:rsidRPr="00F5202C">
        <w:t>为系统开发一个健壮的结构并调整设计使其与实现环境相匹配，优化其性能。分析设计的结果是一个设计模型和一个可选的分析模型。设计模型是</w:t>
      </w:r>
      <w:hyperlink r:id="rId15" w:tgtFrame="_blank" w:history="1">
        <w:r w:rsidRPr="00F5202C">
          <w:t>源代码</w:t>
        </w:r>
      </w:hyperlink>
      <w:r w:rsidRPr="00F5202C">
        <w:t>的抽象，由设计类和一些描述组成。设计类被组织成具有良好接口的设计包（</w:t>
      </w:r>
      <w:r w:rsidRPr="00F5202C">
        <w:t>Package</w:t>
      </w:r>
      <w:r w:rsidRPr="00F5202C">
        <w:t>）和设计子系统（</w:t>
      </w:r>
      <w:r w:rsidRPr="00F5202C">
        <w:t>Subsystem</w:t>
      </w:r>
      <w:r w:rsidRPr="00F5202C">
        <w:t>），而描述则体现了类的对象如何</w:t>
      </w:r>
      <w:hyperlink r:id="rId16" w:tgtFrame="_blank" w:history="1">
        <w:r w:rsidRPr="00F5202C">
          <w:t>协同工作</w:t>
        </w:r>
      </w:hyperlink>
      <w:r w:rsidRPr="00F5202C">
        <w:t>实现</w:t>
      </w:r>
      <w:hyperlink r:id="rId17" w:tgtFrame="_blank" w:history="1">
        <w:r w:rsidRPr="00F5202C">
          <w:t>用例</w:t>
        </w:r>
      </w:hyperlink>
      <w:r w:rsidRPr="00F5202C">
        <w:t>的功能。设计活动以</w:t>
      </w:r>
      <w:hyperlink r:id="rId18" w:tgtFrame="_blank" w:history="1">
        <w:r w:rsidRPr="00F5202C">
          <w:t>体系结构设计</w:t>
        </w:r>
      </w:hyperlink>
      <w:r w:rsidRPr="00F5202C">
        <w:t>为中心，体系结构由若干结构视图来表达，结构视图是整个设计的抽象和简化，该视图中省略了一些细节，使重要的特点体现得更加清晰。体系结构不仅仅是良好设计模型的承载媒介，而且在系统的开发中能提高被创建模型的质量。</w:t>
      </w:r>
    </w:p>
    <w:p w:rsidR="00D57AB9" w:rsidRPr="00F5202C" w:rsidRDefault="00D57AB9" w:rsidP="00D57AB9">
      <w:r w:rsidRPr="00F5202C">
        <w:rPr>
          <w:rFonts w:hint="eastAsia"/>
        </w:rPr>
        <w:t xml:space="preserve">(4) </w:t>
      </w:r>
      <w:r w:rsidRPr="00F5202C">
        <w:t>实现（</w:t>
      </w:r>
      <w:r w:rsidRPr="00F5202C">
        <w:t>Implementation</w:t>
      </w:r>
      <w:r w:rsidRPr="00F5202C">
        <w:t>）</w:t>
      </w:r>
    </w:p>
    <w:p w:rsidR="00D57AB9" w:rsidRPr="00F5202C" w:rsidRDefault="00D57AB9" w:rsidP="00D57AB9">
      <w:r w:rsidRPr="00F5202C">
        <w:rPr>
          <w:rFonts w:hint="eastAsia"/>
        </w:rPr>
        <w:t>实现工作流包含定义代码的组织结构、实现代码、单元测试和系统集成四个方面的内容。实现工作流的目的包括以层次化的子系统形式定义代码的组织结构，以组件的形式</w:t>
      </w:r>
      <w:r w:rsidRPr="00F5202C">
        <w:rPr>
          <w:rFonts w:hint="eastAsia"/>
        </w:rPr>
        <w:t>(</w:t>
      </w:r>
      <w:r w:rsidRPr="00F5202C">
        <w:rPr>
          <w:rFonts w:hint="eastAsia"/>
        </w:rPr>
        <w:t>源文件、二进制文件、可执行文件</w:t>
      </w:r>
      <w:r w:rsidRPr="00F5202C">
        <w:rPr>
          <w:rFonts w:hint="eastAsia"/>
        </w:rPr>
        <w:t>)</w:t>
      </w:r>
      <w:r w:rsidRPr="00F5202C">
        <w:rPr>
          <w:rFonts w:hint="eastAsia"/>
        </w:rPr>
        <w:t>实现类和对象。将开发出的组件作为单元进行测试，以及集成由单个开发者所开发的组件，使其成为可执行的系统。</w:t>
      </w:r>
    </w:p>
    <w:p w:rsidR="00D57AB9" w:rsidRPr="00F5202C" w:rsidRDefault="00D57AB9" w:rsidP="00D57AB9">
      <w:r w:rsidRPr="00F5202C">
        <w:rPr>
          <w:rFonts w:hint="eastAsia"/>
        </w:rPr>
        <w:t xml:space="preserve">(5) </w:t>
      </w:r>
      <w:r w:rsidRPr="00F5202C">
        <w:t>测试（</w:t>
      </w:r>
      <w:r w:rsidRPr="00F5202C">
        <w:t>Test</w:t>
      </w:r>
      <w:r w:rsidRPr="00F5202C">
        <w:t>）</w:t>
      </w:r>
    </w:p>
    <w:p w:rsidR="00D57AB9" w:rsidRPr="00F5202C" w:rsidRDefault="00D57AB9" w:rsidP="00D57AB9">
      <w:r w:rsidRPr="00F5202C">
        <w:t>测试（</w:t>
      </w:r>
      <w:r w:rsidRPr="00F5202C">
        <w:t>Test</w:t>
      </w:r>
      <w:r w:rsidRPr="00F5202C">
        <w:t>）</w:t>
      </w:r>
      <w:hyperlink r:id="rId19" w:tgtFrame="_blank" w:history="1">
        <w:r w:rsidRPr="00F5202C">
          <w:t>工作流</w:t>
        </w:r>
      </w:hyperlink>
      <w:r w:rsidRPr="00F5202C">
        <w:t>要验证对象间的交互作用，验证</w:t>
      </w:r>
      <w:hyperlink r:id="rId20" w:tgtFrame="_blank" w:history="1">
        <w:r w:rsidRPr="00F5202C">
          <w:t>软件</w:t>
        </w:r>
      </w:hyperlink>
      <w:r w:rsidRPr="00F5202C">
        <w:t>中所有组件的正确集成，检验所有的</w:t>
      </w:r>
      <w:hyperlink r:id="rId21" w:tgtFrame="_blank" w:history="1">
        <w:r w:rsidRPr="00F5202C">
          <w:t>需求</w:t>
        </w:r>
      </w:hyperlink>
      <w:r w:rsidRPr="00F5202C">
        <w:t>已被正确的实现，识别并确认缺陷在软件部署之前被提出并处理。</w:t>
      </w:r>
      <w:r w:rsidRPr="00F5202C">
        <w:t>RUP</w:t>
      </w:r>
      <w:r w:rsidRPr="00F5202C">
        <w:t>提出了迭代的方法，意味着在整个项目中进行测试，从而尽可能早地发现缺陷，从根本上降低了修改缺陷的成本。测试类似于三维模型，分别从可靠性、功能性和系统性能来进行。</w:t>
      </w:r>
    </w:p>
    <w:p w:rsidR="00D57AB9" w:rsidRPr="00F5202C" w:rsidRDefault="00D57AB9" w:rsidP="00D57AB9">
      <w:r w:rsidRPr="00F5202C">
        <w:rPr>
          <w:rFonts w:hint="eastAsia"/>
        </w:rPr>
        <w:t>(6 )</w:t>
      </w:r>
      <w:r w:rsidRPr="00F5202C">
        <w:t>配置（</w:t>
      </w:r>
      <w:r w:rsidRPr="00F5202C">
        <w:t>Deployment</w:t>
      </w:r>
      <w:r w:rsidRPr="00F5202C">
        <w:t>）</w:t>
      </w:r>
    </w:p>
    <w:p w:rsidR="003C1080" w:rsidRDefault="00D57AB9" w:rsidP="00D57AB9">
      <w:pPr>
        <w:pStyle w:val="a"/>
        <w:numPr>
          <w:ilvl w:val="0"/>
          <w:numId w:val="0"/>
        </w:numPr>
        <w:ind w:firstLine="425"/>
        <w:rPr>
          <w:rFonts w:hint="eastAsia"/>
          <w:kern w:val="0"/>
          <w:szCs w:val="20"/>
        </w:rPr>
      </w:pPr>
      <w:r w:rsidRPr="00F5202C">
        <w:rPr>
          <w:kern w:val="0"/>
          <w:szCs w:val="20"/>
        </w:rPr>
        <w:t>部署（</w:t>
      </w:r>
      <w:r w:rsidRPr="00F5202C">
        <w:rPr>
          <w:kern w:val="0"/>
          <w:szCs w:val="20"/>
        </w:rPr>
        <w:t>Deployment</w:t>
      </w:r>
      <w:r w:rsidRPr="00F5202C">
        <w:rPr>
          <w:kern w:val="0"/>
          <w:szCs w:val="20"/>
        </w:rPr>
        <w:t>）</w:t>
      </w:r>
      <w:hyperlink r:id="rId22" w:tgtFrame="_blank" w:history="1">
        <w:r w:rsidRPr="00F5202C">
          <w:rPr>
            <w:kern w:val="0"/>
            <w:szCs w:val="20"/>
          </w:rPr>
          <w:t>工作流</w:t>
        </w:r>
      </w:hyperlink>
      <w:r w:rsidRPr="00F5202C">
        <w:rPr>
          <w:kern w:val="0"/>
          <w:szCs w:val="20"/>
        </w:rPr>
        <w:t>的目的是成功的生成版本并将</w:t>
      </w:r>
      <w:hyperlink r:id="rId23" w:tgtFrame="_blank" w:history="1">
        <w:r w:rsidRPr="00F5202C">
          <w:rPr>
            <w:kern w:val="0"/>
            <w:szCs w:val="20"/>
          </w:rPr>
          <w:t>软件</w:t>
        </w:r>
      </w:hyperlink>
      <w:r w:rsidRPr="00F5202C">
        <w:rPr>
          <w:kern w:val="0"/>
          <w:szCs w:val="20"/>
        </w:rPr>
        <w:t>分发给最终用户。部署</w:t>
      </w:r>
      <w:hyperlink r:id="rId24" w:tgtFrame="_blank" w:history="1">
        <w:r w:rsidRPr="00F5202C">
          <w:rPr>
            <w:kern w:val="0"/>
            <w:szCs w:val="20"/>
          </w:rPr>
          <w:t>工作流</w:t>
        </w:r>
      </w:hyperlink>
      <w:r w:rsidRPr="00F5202C">
        <w:rPr>
          <w:kern w:val="0"/>
          <w:szCs w:val="20"/>
        </w:rPr>
        <w:t>描述了那些与确保</w:t>
      </w:r>
      <w:hyperlink r:id="rId25" w:tgtFrame="_blank" w:history="1">
        <w:r w:rsidRPr="00F5202C">
          <w:rPr>
            <w:kern w:val="0"/>
            <w:szCs w:val="20"/>
          </w:rPr>
          <w:t>软件</w:t>
        </w:r>
      </w:hyperlink>
      <w:r w:rsidRPr="00F5202C">
        <w:rPr>
          <w:kern w:val="0"/>
          <w:szCs w:val="20"/>
        </w:rPr>
        <w:t>产品对最终用户具有可用性相关的活动，包括：软件打包、生成软件本身以外的产品、安装软件、为用户提供帮助。在有些情况下，还可能包括计划和进行</w:t>
      </w:r>
      <w:r w:rsidRPr="00F5202C">
        <w:rPr>
          <w:kern w:val="0"/>
          <w:szCs w:val="20"/>
        </w:rPr>
        <w:t>beta</w:t>
      </w:r>
      <w:r w:rsidRPr="00F5202C">
        <w:rPr>
          <w:kern w:val="0"/>
          <w:szCs w:val="20"/>
        </w:rPr>
        <w:t>测试版、移植现有的</w:t>
      </w:r>
      <w:hyperlink r:id="rId26" w:tgtFrame="_blank" w:history="1">
        <w:r w:rsidRPr="00F5202C">
          <w:rPr>
            <w:kern w:val="0"/>
            <w:szCs w:val="20"/>
          </w:rPr>
          <w:t>软件</w:t>
        </w:r>
      </w:hyperlink>
      <w:r w:rsidRPr="00F5202C">
        <w:rPr>
          <w:kern w:val="0"/>
          <w:szCs w:val="20"/>
        </w:rPr>
        <w:t>和数据以及正式验收。</w:t>
      </w:r>
    </w:p>
    <w:p w:rsidR="00D57AB9" w:rsidRPr="00F5202C" w:rsidRDefault="00D57AB9" w:rsidP="00D57AB9">
      <w:r>
        <w:rPr>
          <w:rFonts w:hint="eastAsia"/>
          <w:szCs w:val="21"/>
        </w:rPr>
        <w:t xml:space="preserve">7. </w:t>
      </w:r>
      <w:r>
        <w:rPr>
          <w:rFonts w:hint="eastAsia"/>
          <w:szCs w:val="21"/>
        </w:rPr>
        <w:t>答：</w:t>
      </w:r>
      <w:r w:rsidRPr="00F5202C">
        <w:t>RUP</w:t>
      </w:r>
      <w:r w:rsidRPr="00F5202C">
        <w:t>是过程组件、方法以及技术的框架，可以应用于任何特定的软件项目，由用户自己限定</w:t>
      </w:r>
      <w:r w:rsidRPr="00F5202C">
        <w:t>RUP</w:t>
      </w:r>
      <w:r w:rsidRPr="00F5202C">
        <w:t>的使用范围。其应用优势在于：</w:t>
      </w:r>
    </w:p>
    <w:p w:rsidR="00D57AB9" w:rsidRPr="00726CF5" w:rsidRDefault="00D57AB9" w:rsidP="00D57AB9">
      <w:pPr>
        <w:numPr>
          <w:ilvl w:val="0"/>
          <w:numId w:val="10"/>
        </w:numPr>
        <w:tabs>
          <w:tab w:val="clear" w:pos="840"/>
        </w:tabs>
        <w:ind w:left="693" w:hanging="280"/>
      </w:pPr>
      <w:r w:rsidRPr="00726CF5">
        <w:t>用例驱动：架构采用用例驱动，能够更有效地从需求转到后续的分析和设计；</w:t>
      </w:r>
    </w:p>
    <w:p w:rsidR="00D57AB9" w:rsidRPr="00726CF5" w:rsidRDefault="00D57AB9" w:rsidP="00D57AB9">
      <w:pPr>
        <w:numPr>
          <w:ilvl w:val="0"/>
          <w:numId w:val="10"/>
        </w:numPr>
        <w:tabs>
          <w:tab w:val="clear" w:pos="840"/>
        </w:tabs>
        <w:ind w:left="693" w:hanging="280"/>
      </w:pPr>
      <w:r w:rsidRPr="00726CF5">
        <w:t>增量迭代：采用迭代和增量式的开发模式，便于相关人员从迭代中学习；</w:t>
      </w:r>
    </w:p>
    <w:p w:rsidR="00D57AB9" w:rsidRPr="009732D3" w:rsidRDefault="00D57AB9" w:rsidP="00D57AB9">
      <w:pPr>
        <w:numPr>
          <w:ilvl w:val="0"/>
          <w:numId w:val="10"/>
        </w:numPr>
        <w:tabs>
          <w:tab w:val="clear" w:pos="840"/>
        </w:tabs>
        <w:ind w:left="693" w:hanging="280"/>
      </w:pPr>
      <w:r w:rsidRPr="00726CF5">
        <w:t>协同工作：统一过程是一个工程化的过程，所以它能使项目组的每个成员协调一致的工作；并从多方面</w:t>
      </w:r>
      <w:r w:rsidRPr="009732D3">
        <w:t>强化了软件开发组织。最重要的是它提供了项目组可以协同工作的途径；</w:t>
      </w:r>
    </w:p>
    <w:p w:rsidR="00D57AB9" w:rsidRPr="009732D3" w:rsidRDefault="00D57AB9" w:rsidP="00D57AB9">
      <w:pPr>
        <w:numPr>
          <w:ilvl w:val="0"/>
          <w:numId w:val="10"/>
        </w:numPr>
        <w:tabs>
          <w:tab w:val="clear" w:pos="840"/>
        </w:tabs>
        <w:ind w:left="693" w:hanging="280"/>
      </w:pPr>
      <w:r w:rsidRPr="009732D3">
        <w:lastRenderedPageBreak/>
        <w:t>项目间协调：</w:t>
      </w:r>
      <w:r w:rsidRPr="009732D3">
        <w:t>RUP</w:t>
      </w:r>
      <w:r w:rsidRPr="009732D3">
        <w:t>提供了项目组与用户及其他项目相关人员一起工作的途径。</w:t>
      </w:r>
    </w:p>
    <w:p w:rsidR="00D57AB9" w:rsidRPr="009732D3" w:rsidRDefault="00D57AB9" w:rsidP="00D57AB9">
      <w:pPr>
        <w:numPr>
          <w:ilvl w:val="0"/>
          <w:numId w:val="10"/>
        </w:numPr>
        <w:tabs>
          <w:tab w:val="clear" w:pos="840"/>
        </w:tabs>
        <w:ind w:left="693" w:hanging="280"/>
      </w:pPr>
      <w:r w:rsidRPr="009732D3">
        <w:t>易于控制：</w:t>
      </w:r>
      <w:r w:rsidRPr="009732D3">
        <w:t>RUP</w:t>
      </w:r>
      <w:r w:rsidRPr="009732D3">
        <w:t>的重复迭代和用例驱动、体系结构为中心的开发使得开发人员能比较容易地控制整个系统的开发过程，管理其复杂性并维护其完整性。</w:t>
      </w:r>
    </w:p>
    <w:p w:rsidR="00D57AB9" w:rsidRPr="009732D3" w:rsidRDefault="00D57AB9" w:rsidP="00D57AB9">
      <w:pPr>
        <w:numPr>
          <w:ilvl w:val="0"/>
          <w:numId w:val="10"/>
        </w:numPr>
        <w:tabs>
          <w:tab w:val="clear" w:pos="840"/>
        </w:tabs>
        <w:ind w:left="693" w:hanging="280"/>
      </w:pPr>
      <w:r w:rsidRPr="009732D3">
        <w:t>易于管理：体系结构中定义清晰、功能明确的组件为基于组件式的开发和大规模的软件复用提供了有力的支持，也是项目管理中计划与人员安排的依据。</w:t>
      </w:r>
    </w:p>
    <w:p w:rsidR="00D57AB9" w:rsidRPr="009732D3" w:rsidRDefault="00D57AB9" w:rsidP="00D57AB9">
      <w:pPr>
        <w:numPr>
          <w:ilvl w:val="0"/>
          <w:numId w:val="10"/>
        </w:numPr>
        <w:tabs>
          <w:tab w:val="clear" w:pos="840"/>
        </w:tabs>
        <w:ind w:left="693" w:hanging="280"/>
      </w:pPr>
      <w:r w:rsidRPr="009732D3">
        <w:t>工具丰富：</w:t>
      </w:r>
      <w:r w:rsidRPr="009732D3">
        <w:t>RUP</w:t>
      </w:r>
      <w:r w:rsidRPr="009732D3">
        <w:t>辅助以</w:t>
      </w:r>
      <w:r w:rsidRPr="009732D3">
        <w:t>Rational</w:t>
      </w:r>
      <w:r w:rsidRPr="009732D3">
        <w:t>公司提供的丰富的支持</w:t>
      </w:r>
      <w:r w:rsidRPr="009732D3">
        <w:t>RUP</w:t>
      </w:r>
      <w:r w:rsidRPr="009732D3">
        <w:t>的工具集，包括可视化建模工具</w:t>
      </w:r>
      <w:r w:rsidRPr="009732D3">
        <w:t>RationalRose</w:t>
      </w:r>
      <w:r w:rsidRPr="009732D3">
        <w:t>、需求管理工具</w:t>
      </w:r>
      <w:r w:rsidRPr="009732D3">
        <w:t>RequisitePro</w:t>
      </w:r>
      <w:r w:rsidRPr="009732D3">
        <w:t>、版本管理工具</w:t>
      </w:r>
      <w:r w:rsidRPr="009732D3">
        <w:t>ClearCase</w:t>
      </w:r>
      <w:r w:rsidRPr="009732D3">
        <w:t>、文档生成</w:t>
      </w:r>
      <w:r w:rsidRPr="009732D3">
        <w:t>SoDa</w:t>
      </w:r>
      <w:r w:rsidRPr="009732D3">
        <w:t>、测试工具</w:t>
      </w:r>
      <w:r w:rsidRPr="009732D3">
        <w:t>SQA</w:t>
      </w:r>
      <w:r w:rsidRPr="009732D3">
        <w:t>和</w:t>
      </w:r>
      <w:r w:rsidRPr="009732D3">
        <w:t>Performance</w:t>
      </w:r>
      <w:r w:rsidRPr="009732D3">
        <w:t>等；由于</w:t>
      </w:r>
      <w:r w:rsidRPr="009732D3">
        <w:t>RUP</w:t>
      </w:r>
      <w:r w:rsidRPr="009732D3">
        <w:t>采用标准的</w:t>
      </w:r>
      <w:r w:rsidRPr="009732D3">
        <w:t>UML</w:t>
      </w:r>
      <w:r w:rsidRPr="009732D3">
        <w:t>描述系统的模型体系结构，因此可以利用很多第三方厂家提供的产品。</w:t>
      </w:r>
    </w:p>
    <w:p w:rsidR="00D57AB9" w:rsidRDefault="00D57AB9" w:rsidP="00D57AB9">
      <w:pPr>
        <w:pStyle w:val="a"/>
        <w:numPr>
          <w:ilvl w:val="0"/>
          <w:numId w:val="0"/>
        </w:numPr>
        <w:ind w:firstLine="425"/>
        <w:rPr>
          <w:rFonts w:hint="eastAsia"/>
          <w:kern w:val="0"/>
          <w:szCs w:val="20"/>
        </w:rPr>
      </w:pPr>
      <w:r w:rsidRPr="00F5202C">
        <w:rPr>
          <w:rFonts w:hint="eastAsia"/>
          <w:kern w:val="0"/>
          <w:szCs w:val="20"/>
        </w:rPr>
        <w:t>但是</w:t>
      </w:r>
      <w:r w:rsidRPr="00F5202C">
        <w:rPr>
          <w:rFonts w:hint="eastAsia"/>
          <w:kern w:val="0"/>
          <w:szCs w:val="20"/>
        </w:rPr>
        <w:t>RUP</w:t>
      </w:r>
      <w:r w:rsidRPr="00F5202C">
        <w:rPr>
          <w:rFonts w:hint="eastAsia"/>
          <w:kern w:val="0"/>
          <w:szCs w:val="20"/>
        </w:rPr>
        <w:t>只是一个开发过程，并没有涵盖软件过程的全部内容，例如它缺少关于软件运行和支持等方面的内容；此外，对于各种类型的软件项目，</w:t>
      </w:r>
      <w:r w:rsidRPr="00F5202C">
        <w:rPr>
          <w:rFonts w:hint="eastAsia"/>
          <w:kern w:val="0"/>
          <w:szCs w:val="20"/>
        </w:rPr>
        <w:t>RUP</w:t>
      </w:r>
      <w:r w:rsidRPr="00F5202C">
        <w:rPr>
          <w:rFonts w:hint="eastAsia"/>
          <w:kern w:val="0"/>
          <w:szCs w:val="20"/>
        </w:rPr>
        <w:t>并未给出具体的自身裁减及实施策略，降低了在开发组织内大范围实现重用的可能性。</w:t>
      </w:r>
      <w:r w:rsidRPr="00F5202C">
        <w:rPr>
          <w:rFonts w:hint="eastAsia"/>
          <w:kern w:val="0"/>
          <w:szCs w:val="20"/>
        </w:rPr>
        <w:t>RUP</w:t>
      </w:r>
      <w:r w:rsidRPr="00F5202C">
        <w:rPr>
          <w:rFonts w:hint="eastAsia"/>
          <w:kern w:val="0"/>
          <w:szCs w:val="20"/>
        </w:rPr>
        <w:t>适用于规模比较大的软件项目和大型的软件开发组织或团队，提供了在软件开发中涉及到的几乎所有方面的内容。但是，对于中、小规模的软件项目，开发团队的规模不是很大，软件的开发周期也比较短。在这种情况下，完全照搬</w:t>
      </w:r>
      <w:r w:rsidRPr="00F5202C">
        <w:rPr>
          <w:rFonts w:hint="eastAsia"/>
          <w:kern w:val="0"/>
          <w:szCs w:val="20"/>
        </w:rPr>
        <w:t>RUP</w:t>
      </w:r>
      <w:r w:rsidRPr="00F5202C">
        <w:rPr>
          <w:rFonts w:hint="eastAsia"/>
          <w:kern w:val="0"/>
          <w:szCs w:val="20"/>
        </w:rPr>
        <w:t>并不完全适用。</w:t>
      </w:r>
    </w:p>
    <w:p w:rsidR="00D57AB9" w:rsidRPr="00844BFF" w:rsidRDefault="00D57AB9" w:rsidP="00D57AB9">
      <w:pPr>
        <w:pStyle w:val="a"/>
        <w:numPr>
          <w:ilvl w:val="0"/>
          <w:numId w:val="0"/>
        </w:numPr>
        <w:ind w:firstLine="425"/>
        <w:rPr>
          <w:szCs w:val="21"/>
        </w:rPr>
      </w:pPr>
      <w:r>
        <w:rPr>
          <w:rFonts w:hint="eastAsia"/>
          <w:kern w:val="0"/>
          <w:szCs w:val="20"/>
        </w:rPr>
        <w:t xml:space="preserve">8. </w:t>
      </w:r>
      <w:r>
        <w:rPr>
          <w:rFonts w:hint="eastAsia"/>
          <w:kern w:val="0"/>
          <w:szCs w:val="20"/>
        </w:rPr>
        <w:t>答：参考</w:t>
      </w:r>
      <w:r>
        <w:rPr>
          <w:rFonts w:hint="eastAsia"/>
          <w:kern w:val="0"/>
          <w:szCs w:val="20"/>
        </w:rPr>
        <w:t>11.4</w:t>
      </w:r>
      <w:r>
        <w:rPr>
          <w:rFonts w:hint="eastAsia"/>
          <w:kern w:val="0"/>
          <w:szCs w:val="20"/>
        </w:rPr>
        <w:t>节内容。</w:t>
      </w:r>
    </w:p>
    <w:p w:rsidR="00FA26FD" w:rsidRPr="003C1080" w:rsidRDefault="00FA26FD" w:rsidP="002D0679">
      <w:pPr>
        <w:rPr>
          <w:szCs w:val="21"/>
        </w:rPr>
      </w:pPr>
    </w:p>
    <w:sectPr w:rsidR="00FA26FD" w:rsidRPr="003C1080" w:rsidSect="003028E4">
      <w:headerReference w:type="even" r:id="rId27"/>
      <w:headerReference w:type="default" r:id="rId28"/>
      <w:pgSz w:w="10319" w:h="14572" w:code="13"/>
      <w:pgMar w:top="1134" w:right="1134" w:bottom="851" w:left="1134" w:header="567" w:footer="851" w:gutter="0"/>
      <w:pgNumType w:start="6"/>
      <w:cols w:space="425"/>
      <w:titlePg/>
      <w:docGrid w:type="linesAndChars" w:linePitch="339" w:charSpace="-7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F6E" w:rsidRDefault="00760F6E">
      <w:r>
        <w:separator/>
      </w:r>
    </w:p>
  </w:endnote>
  <w:endnote w:type="continuationSeparator" w:id="1">
    <w:p w:rsidR="00760F6E" w:rsidRDefault="00760F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MingLiU">
    <w:altName w:val="細明體"/>
    <w:panose1 w:val="02020509000000000000"/>
    <w:charset w:val="88"/>
    <w:family w:val="modern"/>
    <w:pitch w:val="fixed"/>
    <w:sig w:usb0="A00002FF" w:usb1="28CFFCFA" w:usb2="00000016" w:usb3="00000000" w:csb0="00100001" w:csb1="00000000"/>
  </w:font>
  <w:font w:name="DLC-FS">
    <w:altName w:val="MingLiU"/>
    <w:charset w:val="88"/>
    <w:family w:val="modern"/>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楷体_GB2312">
    <w:charset w:val="86"/>
    <w:family w:val="modern"/>
    <w:pitch w:val="fixed"/>
    <w:sig w:usb0="00000001" w:usb1="080E0000" w:usb2="00000010" w:usb3="00000000" w:csb0="00040000" w:csb1="00000000"/>
  </w:font>
  <w:font w:name="方正隶书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F6E" w:rsidRDefault="00760F6E">
      <w:r>
        <w:separator/>
      </w:r>
    </w:p>
  </w:footnote>
  <w:footnote w:type="continuationSeparator" w:id="1">
    <w:p w:rsidR="00760F6E" w:rsidRDefault="00760F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A95" w:rsidRDefault="00C37A95" w:rsidP="003C1080">
    <w:pPr>
      <w:pStyle w:val="a7"/>
      <w:spacing w:afterLines="50" w:line="240" w:lineRule="auto"/>
      <w:ind w:rightChars="8" w:right="1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A95" w:rsidRDefault="00C37A95">
    <w:pPr>
      <w:pStyle w:val="a7"/>
      <w:framePr w:w="680" w:wrap="around" w:vAnchor="text" w:hAnchor="margin" w:xAlign="outside" w:y="1"/>
      <w:pBdr>
        <w:bottom w:val="none" w:sz="0" w:space="0" w:color="auto"/>
      </w:pBdr>
      <w:ind w:firstLine="0"/>
      <w:rPr>
        <w:rStyle w:val="a6"/>
      </w:rPr>
    </w:pPr>
    <w:r>
      <w:rPr>
        <w:rStyle w:val="a6"/>
      </w:rPr>
      <w:t xml:space="preserve">• </w:t>
    </w:r>
    <w:r w:rsidR="00FB5C1A">
      <w:rPr>
        <w:rStyle w:val="a6"/>
      </w:rPr>
      <w:fldChar w:fldCharType="begin"/>
    </w:r>
    <w:r>
      <w:rPr>
        <w:rStyle w:val="a6"/>
      </w:rPr>
      <w:instrText xml:space="preserve">PAGE  </w:instrText>
    </w:r>
    <w:r w:rsidR="00FB5C1A">
      <w:rPr>
        <w:rStyle w:val="a6"/>
      </w:rPr>
      <w:fldChar w:fldCharType="separate"/>
    </w:r>
    <w:r w:rsidR="00D57AB9">
      <w:rPr>
        <w:rStyle w:val="a6"/>
        <w:noProof/>
      </w:rPr>
      <w:t>21</w:t>
    </w:r>
    <w:r w:rsidR="00FB5C1A">
      <w:rPr>
        <w:rStyle w:val="a6"/>
      </w:rPr>
      <w:fldChar w:fldCharType="end"/>
    </w:r>
    <w:r>
      <w:rPr>
        <w:rStyle w:val="a6"/>
      </w:rPr>
      <w:t xml:space="preserve"> •</w:t>
    </w:r>
  </w:p>
  <w:p w:rsidR="00C37A95" w:rsidRDefault="00C37A95">
    <w:pPr>
      <w:pStyle w:val="a7"/>
    </w:pPr>
    <w:r>
      <w:rPr>
        <w:rFonts w:hint="eastAsia"/>
      </w:rPr>
      <w:t>附录</w:t>
    </w:r>
    <w:r>
      <w:rPr>
        <w:rFonts w:hint="eastAsia"/>
      </w:rPr>
      <w:t xml:space="preserve">   </w:t>
    </w:r>
    <w:r>
      <w:rPr>
        <w:rFonts w:hint="eastAsia"/>
      </w:rPr>
      <w:t>各章习题参考答案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721"/>
    <w:multiLevelType w:val="singleLevel"/>
    <w:tmpl w:val="15DE2DF4"/>
    <w:lvl w:ilvl="0">
      <w:start w:val="1"/>
      <w:numFmt w:val="decimal"/>
      <w:lvlText w:val="%1、"/>
      <w:lvlJc w:val="left"/>
      <w:pPr>
        <w:tabs>
          <w:tab w:val="num" w:pos="785"/>
        </w:tabs>
        <w:ind w:left="785" w:hanging="360"/>
      </w:pPr>
      <w:rPr>
        <w:rFonts w:hint="eastAsia"/>
      </w:rPr>
    </w:lvl>
  </w:abstractNum>
  <w:abstractNum w:abstractNumId="1">
    <w:nsid w:val="12811C9D"/>
    <w:multiLevelType w:val="hybridMultilevel"/>
    <w:tmpl w:val="ADEE1AE8"/>
    <w:lvl w:ilvl="0" w:tplc="A5006590">
      <w:start w:val="2"/>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3">
    <w:nsid w:val="3F130686"/>
    <w:multiLevelType w:val="hybridMultilevel"/>
    <w:tmpl w:val="CFCA0D3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51F571F9"/>
    <w:multiLevelType w:val="singleLevel"/>
    <w:tmpl w:val="361C6310"/>
    <w:lvl w:ilvl="0">
      <w:start w:val="1"/>
      <w:numFmt w:val="upperLetter"/>
      <w:lvlText w:val="%1、"/>
      <w:lvlJc w:val="left"/>
      <w:pPr>
        <w:tabs>
          <w:tab w:val="num" w:pos="830"/>
        </w:tabs>
        <w:ind w:left="830" w:hanging="405"/>
      </w:pPr>
      <w:rPr>
        <w:rFonts w:hint="eastAsia"/>
      </w:rPr>
    </w:lvl>
  </w:abstractNum>
  <w:abstractNum w:abstractNumId="5">
    <w:nsid w:val="53AD502D"/>
    <w:multiLevelType w:val="singleLevel"/>
    <w:tmpl w:val="3050B6BA"/>
    <w:lvl w:ilvl="0">
      <w:start w:val="1"/>
      <w:numFmt w:val="lowerLetter"/>
      <w:lvlText w:val="（%1）"/>
      <w:lvlJc w:val="left"/>
      <w:pPr>
        <w:tabs>
          <w:tab w:val="num" w:pos="1010"/>
        </w:tabs>
        <w:ind w:left="1010" w:hanging="585"/>
      </w:pPr>
      <w:rPr>
        <w:rFonts w:hint="default"/>
      </w:rPr>
    </w:lvl>
  </w:abstractNum>
  <w:abstractNum w:abstractNumId="6">
    <w:nsid w:val="5BAB7561"/>
    <w:multiLevelType w:val="hybridMultilevel"/>
    <w:tmpl w:val="158C108C"/>
    <w:lvl w:ilvl="0" w:tplc="4364B73E">
      <w:start w:val="1"/>
      <w:numFmt w:val="bullet"/>
      <w:lvlText w:val=""/>
      <w:lvlJc w:val="left"/>
      <w:pPr>
        <w:tabs>
          <w:tab w:val="num" w:pos="1205"/>
        </w:tabs>
        <w:ind w:left="420" w:firstLine="425"/>
      </w:pPr>
      <w:rPr>
        <w:rFonts w:ascii="Wingdings" w:hAnsi="Wingdings" w:hint="default"/>
      </w:rPr>
    </w:lvl>
    <w:lvl w:ilvl="1" w:tplc="52A045FE">
      <w:start w:val="1"/>
      <w:numFmt w:val="bullet"/>
      <w:pStyle w:val="a"/>
      <w:lvlText w:val=""/>
      <w:lvlJc w:val="left"/>
      <w:pPr>
        <w:tabs>
          <w:tab w:val="num" w:pos="785"/>
        </w:tabs>
        <w:ind w:left="0" w:firstLine="425"/>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60B7244A"/>
    <w:multiLevelType w:val="hybridMultilevel"/>
    <w:tmpl w:val="2F16B21E"/>
    <w:lvl w:ilvl="0" w:tplc="A07C3D02">
      <w:start w:val="1"/>
      <w:numFmt w:val="bullet"/>
      <w:pStyle w:val="a0"/>
      <w:lvlText w:val="♦"/>
      <w:lvlJc w:val="left"/>
      <w:pPr>
        <w:tabs>
          <w:tab w:val="num" w:pos="597"/>
        </w:tabs>
        <w:ind w:left="597" w:hanging="397"/>
      </w:pPr>
      <w:rPr>
        <w:rFonts w:ascii="Times New Roman" w:hAnsi="Times New Roman" w:cs="Times New Roman"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8">
    <w:nsid w:val="6DD678CB"/>
    <w:multiLevelType w:val="singleLevel"/>
    <w:tmpl w:val="C3C05920"/>
    <w:lvl w:ilvl="0">
      <w:start w:val="1"/>
      <w:numFmt w:val="lowerLetter"/>
      <w:lvlText w:val="（%1）"/>
      <w:lvlJc w:val="left"/>
      <w:pPr>
        <w:tabs>
          <w:tab w:val="num" w:pos="1415"/>
        </w:tabs>
        <w:ind w:left="1415" w:hanging="585"/>
      </w:pPr>
      <w:rPr>
        <w:rFonts w:hint="default"/>
      </w:rPr>
    </w:lvl>
  </w:abstractNum>
  <w:abstractNum w:abstractNumId="9">
    <w:nsid w:val="7E6706A6"/>
    <w:multiLevelType w:val="hybridMultilevel"/>
    <w:tmpl w:val="74DA302C"/>
    <w:lvl w:ilvl="0" w:tplc="55D09E16">
      <w:start w:val="1"/>
      <w:numFmt w:val="bullet"/>
      <w:pStyle w:val="a1"/>
      <w:lvlText w:val="◊"/>
      <w:lvlJc w:val="left"/>
      <w:pPr>
        <w:tabs>
          <w:tab w:val="num" w:pos="1271"/>
        </w:tabs>
        <w:ind w:left="1271" w:hanging="397"/>
      </w:pPr>
      <w:rPr>
        <w:rFonts w:ascii="Times New Roman"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6"/>
  </w:num>
  <w:num w:numId="3">
    <w:abstractNumId w:val="7"/>
  </w:num>
  <w:num w:numId="4">
    <w:abstractNumId w:val="9"/>
  </w:num>
  <w:num w:numId="5">
    <w:abstractNumId w:val="0"/>
  </w:num>
  <w:num w:numId="6">
    <w:abstractNumId w:val="4"/>
  </w:num>
  <w:num w:numId="7">
    <w:abstractNumId w:val="8"/>
  </w:num>
  <w:num w:numId="8">
    <w:abstractNumId w:val="5"/>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ttachedTemplate r:id="rId1"/>
  <w:stylePaneFormatFilter w:val="3F01"/>
  <w:defaultTabStop w:val="425"/>
  <w:evenAndOddHeaders/>
  <w:drawingGridHorizontalSpacing w:val="2"/>
  <w:drawingGridVerticalSpacing w:val="3"/>
  <w:displayHorizontalDrawingGridEvery w:val="0"/>
  <w:characterSpacingControl w:val="compressPunctuation"/>
  <w:hdrShapeDefaults>
    <o:shapedefaults v:ext="edit" spidmax="8194" fillcolor="white" stroke="f" strokecolor="blue">
      <v:fill color="white" color2="fill darken(118)" method="linear sigma" type="gradient"/>
      <v:stroke color="blue" on="f"/>
      <o:colormenu v:ext="edit" fillcolor="white" strokecolor="none" shadowcolor="none"/>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976FD"/>
    <w:rsid w:val="00002333"/>
    <w:rsid w:val="00007927"/>
    <w:rsid w:val="0001410D"/>
    <w:rsid w:val="000261BF"/>
    <w:rsid w:val="000462A4"/>
    <w:rsid w:val="00051FA7"/>
    <w:rsid w:val="00086A5F"/>
    <w:rsid w:val="00092A58"/>
    <w:rsid w:val="00094052"/>
    <w:rsid w:val="000A06CF"/>
    <w:rsid w:val="000A22FC"/>
    <w:rsid w:val="000A4BF9"/>
    <w:rsid w:val="000A594A"/>
    <w:rsid w:val="000B2715"/>
    <w:rsid w:val="000C39C5"/>
    <w:rsid w:val="000E4265"/>
    <w:rsid w:val="000E6347"/>
    <w:rsid w:val="000F4CAD"/>
    <w:rsid w:val="00104481"/>
    <w:rsid w:val="001100D7"/>
    <w:rsid w:val="00114354"/>
    <w:rsid w:val="00114740"/>
    <w:rsid w:val="00125868"/>
    <w:rsid w:val="00134351"/>
    <w:rsid w:val="0013463B"/>
    <w:rsid w:val="0014023D"/>
    <w:rsid w:val="00140A8D"/>
    <w:rsid w:val="00140EA6"/>
    <w:rsid w:val="00143D90"/>
    <w:rsid w:val="00145B1A"/>
    <w:rsid w:val="00157B34"/>
    <w:rsid w:val="00166F15"/>
    <w:rsid w:val="00167706"/>
    <w:rsid w:val="0017648B"/>
    <w:rsid w:val="00181788"/>
    <w:rsid w:val="00196863"/>
    <w:rsid w:val="001976FD"/>
    <w:rsid w:val="001A4411"/>
    <w:rsid w:val="001A55DB"/>
    <w:rsid w:val="001B06D5"/>
    <w:rsid w:val="001B26FE"/>
    <w:rsid w:val="001B589A"/>
    <w:rsid w:val="001B7DFF"/>
    <w:rsid w:val="001C1D5F"/>
    <w:rsid w:val="001C2261"/>
    <w:rsid w:val="001F666C"/>
    <w:rsid w:val="001F6E36"/>
    <w:rsid w:val="00201E2C"/>
    <w:rsid w:val="0020628B"/>
    <w:rsid w:val="002250EC"/>
    <w:rsid w:val="002366C3"/>
    <w:rsid w:val="00256C07"/>
    <w:rsid w:val="00270C27"/>
    <w:rsid w:val="002826D4"/>
    <w:rsid w:val="0028624F"/>
    <w:rsid w:val="00292B0C"/>
    <w:rsid w:val="002A42D6"/>
    <w:rsid w:val="002B0684"/>
    <w:rsid w:val="002C6747"/>
    <w:rsid w:val="002D0679"/>
    <w:rsid w:val="002D2F5D"/>
    <w:rsid w:val="002D4479"/>
    <w:rsid w:val="002F2858"/>
    <w:rsid w:val="003028E4"/>
    <w:rsid w:val="0030546C"/>
    <w:rsid w:val="0033306B"/>
    <w:rsid w:val="00346EB2"/>
    <w:rsid w:val="00353743"/>
    <w:rsid w:val="00366B20"/>
    <w:rsid w:val="003723A7"/>
    <w:rsid w:val="0037419A"/>
    <w:rsid w:val="003778DD"/>
    <w:rsid w:val="003B0EB4"/>
    <w:rsid w:val="003B10F7"/>
    <w:rsid w:val="003B585A"/>
    <w:rsid w:val="003C1080"/>
    <w:rsid w:val="003C1239"/>
    <w:rsid w:val="003F03D5"/>
    <w:rsid w:val="003F3E4F"/>
    <w:rsid w:val="004138AC"/>
    <w:rsid w:val="004310CC"/>
    <w:rsid w:val="0047302D"/>
    <w:rsid w:val="00474C5D"/>
    <w:rsid w:val="004800D5"/>
    <w:rsid w:val="004A3D2A"/>
    <w:rsid w:val="004A7B55"/>
    <w:rsid w:val="004A7CDC"/>
    <w:rsid w:val="004B3CC0"/>
    <w:rsid w:val="004B5B01"/>
    <w:rsid w:val="004C2EF5"/>
    <w:rsid w:val="004D48D2"/>
    <w:rsid w:val="00510238"/>
    <w:rsid w:val="00516FBB"/>
    <w:rsid w:val="00553027"/>
    <w:rsid w:val="00553345"/>
    <w:rsid w:val="005534BD"/>
    <w:rsid w:val="00563741"/>
    <w:rsid w:val="00583F70"/>
    <w:rsid w:val="005A45BD"/>
    <w:rsid w:val="005B5672"/>
    <w:rsid w:val="005C4AAF"/>
    <w:rsid w:val="005E4841"/>
    <w:rsid w:val="00650B95"/>
    <w:rsid w:val="006A04E3"/>
    <w:rsid w:val="006B4D8D"/>
    <w:rsid w:val="006B79C5"/>
    <w:rsid w:val="006C09DC"/>
    <w:rsid w:val="006C0AD2"/>
    <w:rsid w:val="006E4E35"/>
    <w:rsid w:val="007063A1"/>
    <w:rsid w:val="00742150"/>
    <w:rsid w:val="00760F6E"/>
    <w:rsid w:val="007713EE"/>
    <w:rsid w:val="00775FFC"/>
    <w:rsid w:val="007811DC"/>
    <w:rsid w:val="007926B4"/>
    <w:rsid w:val="007A7058"/>
    <w:rsid w:val="007C4D78"/>
    <w:rsid w:val="007C59BC"/>
    <w:rsid w:val="007D72D7"/>
    <w:rsid w:val="007E6B00"/>
    <w:rsid w:val="007F4AA5"/>
    <w:rsid w:val="00815F51"/>
    <w:rsid w:val="00844BFF"/>
    <w:rsid w:val="00853E75"/>
    <w:rsid w:val="008742C0"/>
    <w:rsid w:val="00883B1C"/>
    <w:rsid w:val="00897C32"/>
    <w:rsid w:val="008A525A"/>
    <w:rsid w:val="008B3A37"/>
    <w:rsid w:val="008D168B"/>
    <w:rsid w:val="008E06ED"/>
    <w:rsid w:val="008E241A"/>
    <w:rsid w:val="008E54E1"/>
    <w:rsid w:val="008F0C1A"/>
    <w:rsid w:val="00902008"/>
    <w:rsid w:val="009109B4"/>
    <w:rsid w:val="00931643"/>
    <w:rsid w:val="00932DAD"/>
    <w:rsid w:val="00941343"/>
    <w:rsid w:val="009464E0"/>
    <w:rsid w:val="00972760"/>
    <w:rsid w:val="00976F10"/>
    <w:rsid w:val="00981274"/>
    <w:rsid w:val="00986F16"/>
    <w:rsid w:val="00995A77"/>
    <w:rsid w:val="009A4948"/>
    <w:rsid w:val="009B1AE7"/>
    <w:rsid w:val="009C7EE6"/>
    <w:rsid w:val="009D294B"/>
    <w:rsid w:val="009D5E10"/>
    <w:rsid w:val="009E74AD"/>
    <w:rsid w:val="009F2CF9"/>
    <w:rsid w:val="009F76D5"/>
    <w:rsid w:val="00A07CB1"/>
    <w:rsid w:val="00A14D3F"/>
    <w:rsid w:val="00A25AE4"/>
    <w:rsid w:val="00A31DC1"/>
    <w:rsid w:val="00A44CCB"/>
    <w:rsid w:val="00A63D69"/>
    <w:rsid w:val="00A71F28"/>
    <w:rsid w:val="00A7245E"/>
    <w:rsid w:val="00A81A75"/>
    <w:rsid w:val="00A829E7"/>
    <w:rsid w:val="00A93796"/>
    <w:rsid w:val="00AA57C3"/>
    <w:rsid w:val="00AB1E26"/>
    <w:rsid w:val="00AB40BC"/>
    <w:rsid w:val="00AC5D3F"/>
    <w:rsid w:val="00AD1BBE"/>
    <w:rsid w:val="00AE53EC"/>
    <w:rsid w:val="00AF2876"/>
    <w:rsid w:val="00B0232E"/>
    <w:rsid w:val="00B0267D"/>
    <w:rsid w:val="00B12F4C"/>
    <w:rsid w:val="00B20278"/>
    <w:rsid w:val="00B45010"/>
    <w:rsid w:val="00B457D6"/>
    <w:rsid w:val="00B57835"/>
    <w:rsid w:val="00B63D03"/>
    <w:rsid w:val="00B7346A"/>
    <w:rsid w:val="00B8375F"/>
    <w:rsid w:val="00B95BCE"/>
    <w:rsid w:val="00BB5CDC"/>
    <w:rsid w:val="00BC3ED8"/>
    <w:rsid w:val="00BD6533"/>
    <w:rsid w:val="00BE5BA8"/>
    <w:rsid w:val="00C37A95"/>
    <w:rsid w:val="00C43A3A"/>
    <w:rsid w:val="00C61FD7"/>
    <w:rsid w:val="00C67AF3"/>
    <w:rsid w:val="00C728E6"/>
    <w:rsid w:val="00C90AE7"/>
    <w:rsid w:val="00C9142E"/>
    <w:rsid w:val="00C97B9D"/>
    <w:rsid w:val="00CB36C5"/>
    <w:rsid w:val="00CC224B"/>
    <w:rsid w:val="00CD5781"/>
    <w:rsid w:val="00CF7D89"/>
    <w:rsid w:val="00D04F7B"/>
    <w:rsid w:val="00D46290"/>
    <w:rsid w:val="00D57AB9"/>
    <w:rsid w:val="00D715DA"/>
    <w:rsid w:val="00D75183"/>
    <w:rsid w:val="00DB0F7C"/>
    <w:rsid w:val="00DD170A"/>
    <w:rsid w:val="00DE5976"/>
    <w:rsid w:val="00E2118B"/>
    <w:rsid w:val="00E25A06"/>
    <w:rsid w:val="00E31A93"/>
    <w:rsid w:val="00E4226A"/>
    <w:rsid w:val="00E54F8B"/>
    <w:rsid w:val="00E62536"/>
    <w:rsid w:val="00E67084"/>
    <w:rsid w:val="00E72549"/>
    <w:rsid w:val="00E86270"/>
    <w:rsid w:val="00EB68A8"/>
    <w:rsid w:val="00EC2FAE"/>
    <w:rsid w:val="00ED29BF"/>
    <w:rsid w:val="00EE150A"/>
    <w:rsid w:val="00EE7C95"/>
    <w:rsid w:val="00EF0E26"/>
    <w:rsid w:val="00EF6E4B"/>
    <w:rsid w:val="00F24576"/>
    <w:rsid w:val="00F275D0"/>
    <w:rsid w:val="00F347E7"/>
    <w:rsid w:val="00F53C43"/>
    <w:rsid w:val="00F67269"/>
    <w:rsid w:val="00F72F81"/>
    <w:rsid w:val="00F762AD"/>
    <w:rsid w:val="00F77A73"/>
    <w:rsid w:val="00F86AE6"/>
    <w:rsid w:val="00FA26FD"/>
    <w:rsid w:val="00FA3237"/>
    <w:rsid w:val="00FA6F49"/>
    <w:rsid w:val="00FA7FC8"/>
    <w:rsid w:val="00FB5C1A"/>
    <w:rsid w:val="00FB720F"/>
    <w:rsid w:val="00FC450E"/>
    <w:rsid w:val="00FD300A"/>
    <w:rsid w:val="00FD569E"/>
    <w:rsid w:val="00FE2027"/>
    <w:rsid w:val="00FE4BCE"/>
    <w:rsid w:val="00FF20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194" fillcolor="white" stroke="f" strokecolor="blue">
      <v:fill color="white" color2="fill darken(118)" method="linear sigma" type="gradient"/>
      <v:stroke color="blue" on="f"/>
      <o:colormenu v:ext="edit" fillcolor="whit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28E4"/>
    <w:pPr>
      <w:widowControl w:val="0"/>
      <w:adjustRightInd w:val="0"/>
      <w:spacing w:line="332" w:lineRule="atLeast"/>
      <w:ind w:firstLine="425"/>
      <w:jc w:val="both"/>
      <w:textAlignment w:val="baseline"/>
    </w:pPr>
    <w:rPr>
      <w:sz w:val="21"/>
    </w:rPr>
  </w:style>
  <w:style w:type="paragraph" w:styleId="1">
    <w:name w:val="heading 1"/>
    <w:basedOn w:val="a2"/>
    <w:next w:val="a2"/>
    <w:qFormat/>
    <w:rsid w:val="003028E4"/>
    <w:pPr>
      <w:keepNext/>
      <w:autoSpaceDE w:val="0"/>
      <w:autoSpaceDN w:val="0"/>
      <w:spacing w:beforeLines="150" w:afterLines="150" w:line="240" w:lineRule="auto"/>
      <w:ind w:firstLine="0"/>
      <w:jc w:val="center"/>
      <w:textAlignment w:val="auto"/>
      <w:outlineLvl w:val="0"/>
    </w:pPr>
    <w:rPr>
      <w:rFonts w:ascii="Arial" w:eastAsia="黑体" w:hAnsi="Arial" w:cs="Arial"/>
      <w:color w:val="000000"/>
      <w:kern w:val="2"/>
      <w:sz w:val="52"/>
    </w:rPr>
  </w:style>
  <w:style w:type="paragraph" w:styleId="2">
    <w:name w:val="heading 2"/>
    <w:aliases w:val="H2"/>
    <w:basedOn w:val="a2"/>
    <w:next w:val="a2"/>
    <w:qFormat/>
    <w:rsid w:val="003028E4"/>
    <w:pPr>
      <w:keepNext/>
      <w:keepLines/>
      <w:spacing w:beforeLines="100" w:afterLines="100" w:line="240" w:lineRule="auto"/>
      <w:ind w:firstLine="0"/>
      <w:jc w:val="center"/>
      <w:outlineLvl w:val="1"/>
    </w:pPr>
    <w:rPr>
      <w:rFonts w:eastAsia="方正小标宋简体"/>
      <w:b/>
      <w:color w:val="000000"/>
      <w:sz w:val="32"/>
    </w:rPr>
  </w:style>
  <w:style w:type="paragraph" w:styleId="3">
    <w:name w:val="heading 3"/>
    <w:basedOn w:val="a2"/>
    <w:next w:val="a2"/>
    <w:qFormat/>
    <w:rsid w:val="003028E4"/>
    <w:pPr>
      <w:keepNext/>
      <w:keepLines/>
      <w:adjustRightInd/>
      <w:spacing w:beforeLines="50" w:afterLines="50" w:line="240" w:lineRule="auto"/>
      <w:ind w:firstLine="0"/>
      <w:textAlignment w:val="auto"/>
      <w:outlineLvl w:val="2"/>
    </w:pPr>
    <w:rPr>
      <w:rFonts w:ascii="Arial" w:eastAsia="黑体" w:hAnsi="Arial"/>
      <w:kern w:val="2"/>
      <w:sz w:val="28"/>
      <w:lang w:bidi="he-IL"/>
    </w:rPr>
  </w:style>
  <w:style w:type="paragraph" w:styleId="4">
    <w:name w:val="heading 4"/>
    <w:basedOn w:val="a2"/>
    <w:next w:val="a2"/>
    <w:autoRedefine/>
    <w:qFormat/>
    <w:rsid w:val="003028E4"/>
    <w:pPr>
      <w:keepNext/>
      <w:keepLines/>
      <w:spacing w:before="120" w:after="120" w:line="240" w:lineRule="auto"/>
      <w:ind w:firstLineChars="200" w:firstLine="413"/>
      <w:outlineLvl w:val="3"/>
    </w:pPr>
    <w:rPr>
      <w:rFonts w:ascii="Arial" w:eastAsia="黑体" w:hAnsi="Arial"/>
      <w:color w:val="000000"/>
    </w:rPr>
  </w:style>
  <w:style w:type="paragraph" w:styleId="7">
    <w:name w:val="heading 7"/>
    <w:basedOn w:val="a2"/>
    <w:next w:val="a2"/>
    <w:qFormat/>
    <w:rsid w:val="003028E4"/>
    <w:pPr>
      <w:keepNext/>
      <w:keepLines/>
      <w:numPr>
        <w:ilvl w:val="6"/>
        <w:numId w:val="1"/>
      </w:numPr>
      <w:topLinePunct/>
      <w:spacing w:line="720" w:lineRule="auto"/>
      <w:outlineLvl w:val="6"/>
    </w:pPr>
    <w:rPr>
      <w:rFonts w:ascii="Arial" w:eastAsia="MingLiU" w:hAnsi="Arial"/>
      <w:b/>
      <w:kern w:val="20"/>
      <w:sz w:val="36"/>
      <w:lang w:eastAsia="zh-TW"/>
    </w:rPr>
  </w:style>
  <w:style w:type="paragraph" w:styleId="8">
    <w:name w:val="heading 8"/>
    <w:basedOn w:val="a2"/>
    <w:next w:val="a2"/>
    <w:qFormat/>
    <w:rsid w:val="003028E4"/>
    <w:pPr>
      <w:keepNext/>
      <w:keepLines/>
      <w:numPr>
        <w:ilvl w:val="7"/>
        <w:numId w:val="1"/>
      </w:numPr>
      <w:topLinePunct/>
      <w:spacing w:line="720" w:lineRule="auto"/>
      <w:outlineLvl w:val="7"/>
    </w:pPr>
    <w:rPr>
      <w:rFonts w:ascii="Arial" w:eastAsia="MingLiU" w:hAnsi="Arial"/>
      <w:kern w:val="20"/>
      <w:sz w:val="36"/>
      <w:lang w:eastAsia="zh-TW"/>
    </w:rPr>
  </w:style>
  <w:style w:type="paragraph" w:styleId="9">
    <w:name w:val="heading 9"/>
    <w:basedOn w:val="a2"/>
    <w:next w:val="a2"/>
    <w:qFormat/>
    <w:rsid w:val="003028E4"/>
    <w:pPr>
      <w:keepNext/>
      <w:keepLines/>
      <w:numPr>
        <w:ilvl w:val="8"/>
        <w:numId w:val="1"/>
      </w:numPr>
      <w:topLinePunct/>
      <w:spacing w:before="80" w:after="60" w:line="240" w:lineRule="atLeast"/>
      <w:outlineLvl w:val="8"/>
    </w:pPr>
    <w:rPr>
      <w:rFonts w:ascii="Arial" w:eastAsia="DLC-FS" w:hAnsi="Courier New"/>
      <w:kern w:val="28"/>
      <w:sz w:val="20"/>
      <w:lang w:eastAsia="zh-TW"/>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page number"/>
    <w:basedOn w:val="a3"/>
    <w:rsid w:val="003028E4"/>
    <w:rPr>
      <w:bdr w:val="none" w:sz="0" w:space="0" w:color="auto"/>
    </w:rPr>
  </w:style>
  <w:style w:type="paragraph" w:styleId="a7">
    <w:name w:val="header"/>
    <w:aliases w:val="奇数页页眉"/>
    <w:basedOn w:val="a2"/>
    <w:rsid w:val="003028E4"/>
    <w:pPr>
      <w:pBdr>
        <w:bottom w:val="double" w:sz="4" w:space="1" w:color="auto"/>
      </w:pBdr>
      <w:tabs>
        <w:tab w:val="center" w:pos="4153"/>
        <w:tab w:val="right" w:pos="8306"/>
      </w:tabs>
      <w:snapToGrid w:val="0"/>
      <w:spacing w:line="240" w:lineRule="atLeast"/>
      <w:jc w:val="center"/>
      <w:textAlignment w:val="auto"/>
    </w:pPr>
    <w:rPr>
      <w:kern w:val="2"/>
      <w:sz w:val="18"/>
    </w:rPr>
  </w:style>
  <w:style w:type="paragraph" w:customStyle="1" w:styleId="a8">
    <w:name w:val="图题"/>
    <w:basedOn w:val="a2"/>
    <w:rsid w:val="003028E4"/>
    <w:pPr>
      <w:adjustRightInd/>
      <w:spacing w:afterLines="50" w:line="240" w:lineRule="auto"/>
      <w:ind w:firstLine="0"/>
      <w:jc w:val="center"/>
      <w:textAlignment w:val="auto"/>
    </w:pPr>
    <w:rPr>
      <w:kern w:val="2"/>
      <w:sz w:val="18"/>
      <w:szCs w:val="24"/>
    </w:rPr>
  </w:style>
  <w:style w:type="paragraph" w:customStyle="1" w:styleId="a9">
    <w:name w:val="图"/>
    <w:basedOn w:val="a2"/>
    <w:rsid w:val="003028E4"/>
    <w:pPr>
      <w:adjustRightInd/>
      <w:spacing w:line="240" w:lineRule="auto"/>
      <w:ind w:firstLine="0"/>
      <w:jc w:val="center"/>
      <w:textAlignment w:val="auto"/>
    </w:pPr>
    <w:rPr>
      <w:kern w:val="2"/>
      <w:szCs w:val="24"/>
    </w:rPr>
  </w:style>
  <w:style w:type="paragraph" w:customStyle="1" w:styleId="aa">
    <w:name w:val="注释"/>
    <w:basedOn w:val="a2"/>
    <w:rsid w:val="003028E4"/>
    <w:pPr>
      <w:adjustRightInd/>
      <w:spacing w:afterLines="50" w:line="240" w:lineRule="auto"/>
      <w:ind w:firstLineChars="200" w:firstLine="200"/>
      <w:textAlignment w:val="auto"/>
    </w:pPr>
    <w:rPr>
      <w:rFonts w:eastAsia="楷体_GB2312"/>
      <w:kern w:val="2"/>
      <w:szCs w:val="24"/>
    </w:rPr>
  </w:style>
  <w:style w:type="paragraph" w:styleId="ab">
    <w:name w:val="Document Map"/>
    <w:basedOn w:val="a2"/>
    <w:semiHidden/>
    <w:rsid w:val="003028E4"/>
    <w:pPr>
      <w:shd w:val="clear" w:color="auto" w:fill="000080"/>
    </w:pPr>
  </w:style>
  <w:style w:type="paragraph" w:customStyle="1" w:styleId="ac">
    <w:name w:val="操作步骤"/>
    <w:basedOn w:val="a2"/>
    <w:rsid w:val="003028E4"/>
    <w:pPr>
      <w:spacing w:beforeLines="50" w:afterLines="50" w:line="340" w:lineRule="exact"/>
      <w:ind w:firstLine="0"/>
    </w:pPr>
    <w:rPr>
      <w:rFonts w:eastAsia="方正隶书简体"/>
      <w:sz w:val="24"/>
    </w:rPr>
  </w:style>
  <w:style w:type="paragraph" w:customStyle="1" w:styleId="ad">
    <w:name w:val="表题"/>
    <w:basedOn w:val="ae"/>
    <w:rsid w:val="003028E4"/>
    <w:pPr>
      <w:spacing w:beforeLines="50"/>
    </w:pPr>
  </w:style>
  <w:style w:type="paragraph" w:customStyle="1" w:styleId="ae">
    <w:name w:val="表头"/>
    <w:basedOn w:val="a2"/>
    <w:rsid w:val="003028E4"/>
    <w:pPr>
      <w:ind w:firstLine="0"/>
      <w:jc w:val="center"/>
    </w:pPr>
    <w:rPr>
      <w:rFonts w:ascii="Arial" w:eastAsia="黑体" w:hAnsi="Arial" w:cs="Arial"/>
      <w:sz w:val="18"/>
    </w:rPr>
  </w:style>
  <w:style w:type="paragraph" w:customStyle="1" w:styleId="af">
    <w:name w:val="表格"/>
    <w:basedOn w:val="a2"/>
    <w:rsid w:val="003028E4"/>
    <w:pPr>
      <w:ind w:leftChars="100" w:left="219" w:firstLine="0"/>
    </w:pPr>
    <w:rPr>
      <w:sz w:val="18"/>
    </w:rPr>
  </w:style>
  <w:style w:type="paragraph" w:customStyle="1" w:styleId="af0">
    <w:name w:val="程序"/>
    <w:basedOn w:val="af1"/>
    <w:rsid w:val="003028E4"/>
    <w:pPr>
      <w:spacing w:beforeLines="0" w:line="280" w:lineRule="exact"/>
      <w:ind w:leftChars="200" w:left="200"/>
      <w:jc w:val="left"/>
    </w:pPr>
    <w:rPr>
      <w:rFonts w:ascii="Times New Roman" w:eastAsia="宋体" w:hAnsi="Times New Roman"/>
      <w:kern w:val="44"/>
      <w:sz w:val="18"/>
    </w:rPr>
  </w:style>
  <w:style w:type="paragraph" w:customStyle="1" w:styleId="af1">
    <w:name w:val="黑体"/>
    <w:basedOn w:val="a2"/>
    <w:rsid w:val="003028E4"/>
    <w:pPr>
      <w:spacing w:beforeLines="50"/>
      <w:ind w:firstLineChars="200" w:firstLine="200"/>
    </w:pPr>
    <w:rPr>
      <w:rFonts w:ascii="Arial" w:eastAsia="黑体" w:hAnsi="Arial"/>
    </w:rPr>
  </w:style>
  <w:style w:type="paragraph" w:styleId="af2">
    <w:name w:val="footer"/>
    <w:basedOn w:val="a2"/>
    <w:rsid w:val="003028E4"/>
    <w:pPr>
      <w:tabs>
        <w:tab w:val="center" w:pos="4153"/>
        <w:tab w:val="right" w:pos="8306"/>
      </w:tabs>
      <w:snapToGrid w:val="0"/>
      <w:spacing w:line="240" w:lineRule="atLeast"/>
      <w:jc w:val="left"/>
    </w:pPr>
    <w:rPr>
      <w:sz w:val="18"/>
      <w:szCs w:val="18"/>
    </w:rPr>
  </w:style>
  <w:style w:type="paragraph" w:customStyle="1" w:styleId="a">
    <w:name w:val="项目符号"/>
    <w:basedOn w:val="a2"/>
    <w:rsid w:val="003028E4"/>
    <w:pPr>
      <w:numPr>
        <w:ilvl w:val="1"/>
        <w:numId w:val="2"/>
      </w:numPr>
      <w:adjustRightInd/>
      <w:spacing w:line="240" w:lineRule="auto"/>
      <w:ind w:firstLineChars="200" w:firstLine="200"/>
      <w:textAlignment w:val="auto"/>
    </w:pPr>
    <w:rPr>
      <w:kern w:val="2"/>
      <w:szCs w:val="24"/>
    </w:rPr>
  </w:style>
  <w:style w:type="paragraph" w:styleId="af3">
    <w:name w:val="Normal Indent"/>
    <w:basedOn w:val="a2"/>
    <w:rsid w:val="003028E4"/>
    <w:pPr>
      <w:adjustRightInd/>
      <w:spacing w:line="240" w:lineRule="auto"/>
      <w:ind w:firstLineChars="200" w:firstLine="420"/>
      <w:textAlignment w:val="auto"/>
    </w:pPr>
    <w:rPr>
      <w:kern w:val="2"/>
      <w:szCs w:val="21"/>
    </w:rPr>
  </w:style>
  <w:style w:type="character" w:styleId="af4">
    <w:name w:val="Strong"/>
    <w:basedOn w:val="a3"/>
    <w:qFormat/>
    <w:rsid w:val="003028E4"/>
    <w:rPr>
      <w:b/>
      <w:bCs/>
    </w:rPr>
  </w:style>
  <w:style w:type="character" w:styleId="af5">
    <w:name w:val="Hyperlink"/>
    <w:basedOn w:val="a3"/>
    <w:rsid w:val="003028E4"/>
    <w:rPr>
      <w:color w:val="0000FF"/>
      <w:u w:val="single"/>
    </w:rPr>
  </w:style>
  <w:style w:type="paragraph" w:styleId="af6">
    <w:name w:val="Plain Text"/>
    <w:basedOn w:val="a2"/>
    <w:rsid w:val="003028E4"/>
    <w:pPr>
      <w:adjustRightInd/>
      <w:spacing w:line="240" w:lineRule="auto"/>
      <w:ind w:firstLine="0"/>
      <w:textAlignment w:val="auto"/>
    </w:pPr>
    <w:rPr>
      <w:rFonts w:ascii="宋体" w:hAnsi="Courier New" w:cs="Courier New"/>
      <w:kern w:val="2"/>
      <w:szCs w:val="21"/>
    </w:rPr>
  </w:style>
  <w:style w:type="paragraph" w:customStyle="1" w:styleId="a0">
    <w:name w:val="项目文字"/>
    <w:basedOn w:val="a2"/>
    <w:rsid w:val="003028E4"/>
    <w:pPr>
      <w:numPr>
        <w:numId w:val="3"/>
      </w:numPr>
      <w:tabs>
        <w:tab w:val="clear" w:pos="597"/>
        <w:tab w:val="left" w:pos="673"/>
      </w:tabs>
      <w:ind w:left="669" w:hanging="261"/>
    </w:pPr>
  </w:style>
  <w:style w:type="paragraph" w:customStyle="1" w:styleId="a1">
    <w:name w:val="棱角样式"/>
    <w:basedOn w:val="a2"/>
    <w:rsid w:val="003028E4"/>
    <w:pPr>
      <w:numPr>
        <w:numId w:val="4"/>
      </w:numPr>
      <w:tabs>
        <w:tab w:val="clear" w:pos="1271"/>
        <w:tab w:val="num" w:pos="959"/>
      </w:tabs>
      <w:ind w:leftChars="330" w:left="960" w:hangingChars="140" w:hanging="286"/>
    </w:pPr>
  </w:style>
  <w:style w:type="paragraph" w:customStyle="1" w:styleId="af7">
    <w:name w:val="圆点样式"/>
    <w:basedOn w:val="a2"/>
    <w:rsid w:val="003028E4"/>
    <w:pPr>
      <w:ind w:leftChars="200" w:left="484" w:hanging="284"/>
    </w:pPr>
  </w:style>
  <w:style w:type="character" w:customStyle="1" w:styleId="italic">
    <w:name w:val="italic"/>
    <w:basedOn w:val="a3"/>
    <w:rsid w:val="003028E4"/>
  </w:style>
  <w:style w:type="character" w:customStyle="1" w:styleId="smallcaps">
    <w:name w:val="small_caps"/>
    <w:basedOn w:val="a3"/>
    <w:rsid w:val="003028E4"/>
  </w:style>
  <w:style w:type="character" w:customStyle="1" w:styleId="linkcommand">
    <w:name w:val="linkcommand"/>
    <w:basedOn w:val="a3"/>
    <w:rsid w:val="003028E4"/>
  </w:style>
  <w:style w:type="character" w:styleId="af8">
    <w:name w:val="FollowedHyperlink"/>
    <w:basedOn w:val="a3"/>
    <w:rsid w:val="003028E4"/>
    <w:rPr>
      <w:color w:val="800080"/>
      <w:u w:val="single"/>
    </w:rPr>
  </w:style>
  <w:style w:type="paragraph" w:customStyle="1" w:styleId="af9">
    <w:name w:val="中文正文"/>
    <w:basedOn w:val="a2"/>
    <w:rsid w:val="003028E4"/>
    <w:pPr>
      <w:spacing w:line="360" w:lineRule="atLeast"/>
      <w:jc w:val="left"/>
    </w:pPr>
    <w:rPr>
      <w:sz w:val="24"/>
    </w:rPr>
  </w:style>
  <w:style w:type="paragraph" w:customStyle="1" w:styleId="book">
    <w:name w:val="book"/>
    <w:basedOn w:val="a2"/>
    <w:rsid w:val="00114354"/>
    <w:pPr>
      <w:framePr w:hSpace="181" w:vSpace="181" w:wrap="around" w:vAnchor="text" w:hAnchor="text" w:xAlign="center" w:y="1"/>
      <w:spacing w:line="0" w:lineRule="atLeast"/>
      <w:ind w:firstLine="0"/>
      <w:jc w:val="left"/>
    </w:pPr>
    <w:rPr>
      <w:sz w:val="15"/>
    </w:rPr>
  </w:style>
  <w:style w:type="table" w:styleId="afa">
    <w:name w:val="Table Grid"/>
    <w:basedOn w:val="a4"/>
    <w:rsid w:val="005B567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Balloon Text"/>
    <w:basedOn w:val="a2"/>
    <w:link w:val="Char"/>
    <w:unhideWhenUsed/>
    <w:rsid w:val="00CF7D89"/>
    <w:pPr>
      <w:spacing w:line="240" w:lineRule="auto"/>
    </w:pPr>
    <w:rPr>
      <w:sz w:val="18"/>
      <w:szCs w:val="18"/>
    </w:rPr>
  </w:style>
  <w:style w:type="character" w:customStyle="1" w:styleId="Char">
    <w:name w:val="批注框文本 Char"/>
    <w:basedOn w:val="a3"/>
    <w:link w:val="afb"/>
    <w:rsid w:val="00CF7D8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60285.htm" TargetMode="External"/><Relationship Id="rId18" Type="http://schemas.openxmlformats.org/officeDocument/2006/relationships/hyperlink" Target="http://baike.baidu.com/view/553707.htm" TargetMode="External"/><Relationship Id="rId26" Type="http://schemas.openxmlformats.org/officeDocument/2006/relationships/hyperlink" Target="http://baike.baidu.com/view/37.htm" TargetMode="External"/><Relationship Id="rId3" Type="http://schemas.openxmlformats.org/officeDocument/2006/relationships/settings" Target="settings.xml"/><Relationship Id="rId21" Type="http://schemas.openxmlformats.org/officeDocument/2006/relationships/hyperlink" Target="http://baike.baidu.com/view/195818.htm" TargetMode="External"/><Relationship Id="rId7" Type="http://schemas.openxmlformats.org/officeDocument/2006/relationships/image" Target="media/image1.png"/><Relationship Id="rId12" Type="http://schemas.openxmlformats.org/officeDocument/2006/relationships/hyperlink" Target="http://baike.baidu.com/view/60285.htm" TargetMode="External"/><Relationship Id="rId17" Type="http://schemas.openxmlformats.org/officeDocument/2006/relationships/hyperlink" Target="http://baike.baidu.com/view/706238.htm" TargetMode="External"/><Relationship Id="rId25" Type="http://schemas.openxmlformats.org/officeDocument/2006/relationships/hyperlink" Target="http://baike.baidu.com/view/37.htm" TargetMode="External"/><Relationship Id="rId2" Type="http://schemas.openxmlformats.org/officeDocument/2006/relationships/styles" Target="styles.xml"/><Relationship Id="rId16" Type="http://schemas.openxmlformats.org/officeDocument/2006/relationships/hyperlink" Target="http://baike.baidu.com/view/8202227.htm" TargetMode="External"/><Relationship Id="rId20" Type="http://schemas.openxmlformats.org/officeDocument/2006/relationships/hyperlink" Target="http://baike.baidu.com/view/37.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977665.htm" TargetMode="External"/><Relationship Id="rId24" Type="http://schemas.openxmlformats.org/officeDocument/2006/relationships/hyperlink" Target="http://baike.baidu.com/view/60285.htm" TargetMode="External"/><Relationship Id="rId5" Type="http://schemas.openxmlformats.org/officeDocument/2006/relationships/footnotes" Target="footnotes.xml"/><Relationship Id="rId15" Type="http://schemas.openxmlformats.org/officeDocument/2006/relationships/hyperlink" Target="http://baike.baidu.com/view/60376.htm" TargetMode="External"/><Relationship Id="rId23" Type="http://schemas.openxmlformats.org/officeDocument/2006/relationships/hyperlink" Target="http://baike.baidu.com/view/37.htm" TargetMode="External"/><Relationship Id="rId28"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hyperlink" Target="http://baike.baidu.com/view/60285.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aike.baidu.com/view/195818.htm" TargetMode="External"/><Relationship Id="rId22" Type="http://schemas.openxmlformats.org/officeDocument/2006/relationships/hyperlink" Target="http://baike.baidu.com/view/60285.htm"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ql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sql2.dot</Template>
  <TotalTime>42</TotalTime>
  <Pages>16</Pages>
  <Words>2712</Words>
  <Characters>15459</Characters>
  <Application>Microsoft Office Word</Application>
  <DocSecurity>0</DocSecurity>
  <Lines>128</Lines>
  <Paragraphs>36</Paragraphs>
  <ScaleCrop>false</ScaleCrop>
  <Company>Multi-Channel</Company>
  <LinksUpToDate>false</LinksUpToDate>
  <CharactersWithSpaces>18135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预备篇</dc:title>
  <dc:creator>KongXiangFeng</dc:creator>
  <cp:lastModifiedBy>xue</cp:lastModifiedBy>
  <cp:revision>15</cp:revision>
  <cp:lastPrinted>2004-08-31T18:24:00Z</cp:lastPrinted>
  <dcterms:created xsi:type="dcterms:W3CDTF">2018-12-17T08:47:00Z</dcterms:created>
  <dcterms:modified xsi:type="dcterms:W3CDTF">2018-12-17T10:30:00Z</dcterms:modified>
</cp:coreProperties>
</file>